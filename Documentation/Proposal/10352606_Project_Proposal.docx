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16441157"/>
        <w:docPartObj>
          <w:docPartGallery w:val="Cover Pages"/>
          <w:docPartUnique/>
        </w:docPartObj>
      </w:sdtPr>
      <w:sdtEndPr/>
      <w:sdtContent>
        <w:p w14:paraId="49396C62" w14:textId="77777777" w:rsidR="00C60445" w:rsidRDefault="00F3455A" w:rsidP="00F3455A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2A866CF" wp14:editId="017CDD15">
                    <wp:simplePos x="0" y="0"/>
                    <wp:positionH relativeFrom="page">
                      <wp:posOffset>220980</wp:posOffset>
                    </wp:positionH>
                    <wp:positionV relativeFrom="page">
                      <wp:posOffset>198120</wp:posOffset>
                    </wp:positionV>
                    <wp:extent cx="7315200" cy="1082040"/>
                    <wp:effectExtent l="0" t="0" r="0" b="381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0820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A10C698" id="Group 149" o:spid="_x0000_s1026" style="position:absolute;margin-left:17.4pt;margin-top:15.6pt;width:8in;height:85.2pt;z-index:251662336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3AFFD939" w14:textId="28F90841" w:rsidR="00F3455A" w:rsidRDefault="00F3455A" w:rsidP="00F3455A">
      <w:pPr>
        <w:jc w:val="center"/>
      </w:pPr>
      <w:r>
        <w:rPr>
          <w:noProof/>
        </w:rPr>
        <w:drawing>
          <wp:inline distT="0" distB="0" distL="0" distR="0" wp14:anchorId="0F8CFD1C" wp14:editId="38F4C3DE">
            <wp:extent cx="2240474" cy="102878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2F96" w14:textId="77777777" w:rsidR="00F3455A" w:rsidRPr="00F3455A" w:rsidRDefault="00F3455A" w:rsidP="00F3455A"/>
    <w:p w14:paraId="3A5732BB" w14:textId="77777777" w:rsidR="00F3455A" w:rsidRPr="00F3455A" w:rsidRDefault="00F3455A" w:rsidP="00F3455A"/>
    <w:p w14:paraId="3E421457" w14:textId="74BE75EF" w:rsidR="00F3455A" w:rsidRPr="00F3455A" w:rsidRDefault="001635C5" w:rsidP="00F345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A25DA" wp14:editId="395F9C48">
                <wp:simplePos x="0" y="0"/>
                <wp:positionH relativeFrom="page">
                  <wp:posOffset>219075</wp:posOffset>
                </wp:positionH>
                <wp:positionV relativeFrom="page">
                  <wp:posOffset>3288031</wp:posOffset>
                </wp:positionV>
                <wp:extent cx="6454140" cy="1276350"/>
                <wp:effectExtent l="0" t="0" r="0" b="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140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9312C" w14:textId="2A764DAE" w:rsidR="00C60445" w:rsidRDefault="00A454D2" w:rsidP="00F3455A">
                            <w:pPr>
                              <w:jc w:val="center"/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-132403996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1635C5" w:rsidRPr="001635C5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Currency Trading News Alert System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Times New Roman" w:eastAsiaTheme="minorEastAsia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alias w:val="Subtitle"/>
                              <w:tag w:val=""/>
                              <w:id w:val="-129351851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0C03456" w14:textId="467A5473" w:rsidR="00C60445" w:rsidRDefault="002F120D" w:rsidP="00F3455A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3A25DA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6" type="#_x0000_t202" style="position:absolute;margin-left:17.25pt;margin-top:258.9pt;width:508.2pt;height:10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" filled="f" stroked="f" strokeweight=".5pt">
                <v:textbox inset="126pt,0,54pt,0">
                  <w:txbxContent>
                    <w:p w14:paraId="1859312C" w14:textId="2A764DAE" w:rsidR="00C60445" w:rsidRDefault="00A454D2" w:rsidP="00F3455A">
                      <w:pPr>
                        <w:jc w:val="center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132403996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1635C5" w:rsidRPr="001635C5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Currency Trading News Alert System</w:t>
                          </w:r>
                        </w:sdtContent>
                      </w:sdt>
                    </w:p>
                    <w:sdt>
                      <w:sdtPr>
                        <w:rPr>
                          <w:rFonts w:ascii="Times New Roman" w:eastAsiaTheme="minorEastAsia" w:hAnsi="Times New Roman" w:cs="Times New Roman"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alias w:val="Subtitle"/>
                        <w:tag w:val=""/>
                        <w:id w:val="-1293518513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30C03456" w14:textId="467A5473" w:rsidR="00C60445" w:rsidRDefault="002F120D" w:rsidP="00F3455A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0813105F" w14:textId="788E3F50" w:rsidR="002933AB" w:rsidRPr="00F3455A" w:rsidRDefault="002933AB" w:rsidP="002933AB">
      <w:pPr>
        <w:jc w:val="center"/>
      </w:pPr>
      <w:r>
        <w:t>Word Count</w:t>
      </w:r>
      <w:r w:rsidR="00BA06A4">
        <w:t>: 10</w:t>
      </w:r>
      <w:r w:rsidR="00B1162D">
        <w:t>9</w:t>
      </w:r>
      <w:r w:rsidR="00913DA9">
        <w:t>5</w:t>
      </w:r>
    </w:p>
    <w:p w14:paraId="09481A6F" w14:textId="3400FA31" w:rsidR="002F120D" w:rsidRDefault="002F120D" w:rsidP="002F120D"/>
    <w:p w14:paraId="248AFDA6" w14:textId="77777777" w:rsidR="002F120D" w:rsidRPr="00F3455A" w:rsidRDefault="002F120D" w:rsidP="002F120D"/>
    <w:p w14:paraId="2E2AC8ED" w14:textId="77777777" w:rsidR="002F120D" w:rsidRPr="00F3455A" w:rsidRDefault="002F120D" w:rsidP="002F120D">
      <w:pPr>
        <w:pStyle w:val="NoSpacing"/>
        <w:jc w:val="center"/>
        <w:rPr>
          <w:color w:val="4472C4" w:themeColor="accent1"/>
          <w:sz w:val="28"/>
          <w:szCs w:val="28"/>
        </w:rPr>
      </w:pPr>
      <w:r w:rsidRPr="00F3455A">
        <w:rPr>
          <w:color w:val="4472C4" w:themeColor="accent1"/>
          <w:sz w:val="28"/>
          <w:szCs w:val="28"/>
        </w:rPr>
        <w:t>Higher Diploma in Science in Computing</w:t>
      </w:r>
    </w:p>
    <w:sdt>
      <w:sdtPr>
        <w:rPr>
          <w:rFonts w:ascii="Times New Roman" w:hAnsi="Times New Roman" w:cs="Times New Roman"/>
          <w:color w:val="595959" w:themeColor="text1" w:themeTint="A6"/>
          <w:sz w:val="28"/>
          <w:szCs w:val="28"/>
        </w:rPr>
        <w:alias w:val="Category"/>
        <w:tag w:val=""/>
        <w:id w:val="1435868756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3A6AF335" w14:textId="77777777" w:rsidR="002F120D" w:rsidRPr="00F3455A" w:rsidRDefault="002F120D" w:rsidP="002F120D">
          <w:pPr>
            <w:pStyle w:val="NoSpacing"/>
            <w:jc w:val="center"/>
            <w:rPr>
              <w:color w:val="595959" w:themeColor="text1" w:themeTint="A6"/>
              <w:sz w:val="28"/>
              <w:szCs w:val="28"/>
            </w:rPr>
          </w:pPr>
          <w:r w:rsidRPr="001635C5">
            <w:rPr>
              <w:rFonts w:ascii="Times New Roman" w:hAnsi="Times New Roman" w:cs="Times New Roman"/>
              <w:color w:val="595959" w:themeColor="text1" w:themeTint="A6"/>
              <w:sz w:val="28"/>
              <w:szCs w:val="28"/>
            </w:rPr>
            <w:t>(Software Development)</w:t>
          </w:r>
        </w:p>
      </w:sdtContent>
    </w:sdt>
    <w:p w14:paraId="5E67B9EB" w14:textId="77777777" w:rsidR="00F3455A" w:rsidRPr="00F3455A" w:rsidRDefault="00F3455A" w:rsidP="00F3455A"/>
    <w:p w14:paraId="4C54490F" w14:textId="0331869A" w:rsidR="00F3455A" w:rsidRDefault="00F3455A" w:rsidP="00F3455A"/>
    <w:p w14:paraId="1E056564" w14:textId="77777777" w:rsidR="002F120D" w:rsidRDefault="002F120D" w:rsidP="00F3455A"/>
    <w:p w14:paraId="423EB797" w14:textId="77777777" w:rsidR="002F120D" w:rsidRPr="00F3455A" w:rsidRDefault="002F120D" w:rsidP="00F3455A"/>
    <w:sdt>
      <w:sdtPr>
        <w:rPr>
          <w:color w:val="595959" w:themeColor="text1" w:themeTint="A6"/>
          <w:sz w:val="28"/>
          <w:szCs w:val="28"/>
        </w:rPr>
        <w:alias w:val="Author"/>
        <w:tag w:val=""/>
        <w:id w:val="12968700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59A1467D" w14:textId="3E2B78F0" w:rsidR="002F120D" w:rsidRDefault="002F120D" w:rsidP="002F120D">
          <w:pPr>
            <w:pStyle w:val="NoSpacing"/>
            <w:jc w:val="center"/>
            <w:rPr>
              <w:color w:val="595959" w:themeColor="text1" w:themeTint="A6"/>
              <w:sz w:val="28"/>
              <w:szCs w:val="28"/>
            </w:rPr>
          </w:pPr>
          <w:r>
            <w:rPr>
              <w:color w:val="595959" w:themeColor="text1" w:themeTint="A6"/>
              <w:sz w:val="28"/>
              <w:szCs w:val="28"/>
            </w:rPr>
            <w:t>Gordon Leary (10352606)</w:t>
          </w:r>
        </w:p>
      </w:sdtContent>
    </w:sdt>
    <w:sdt>
      <w:sdtPr>
        <w:alias w:val="Company E-mail"/>
        <w:tag w:val=""/>
        <w:id w:val="-1480912092"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p w14:paraId="531DB202" w14:textId="77777777" w:rsidR="002F120D" w:rsidRPr="00F3455A" w:rsidRDefault="002F120D" w:rsidP="002F120D">
          <w:pPr>
            <w:jc w:val="center"/>
          </w:pPr>
          <w:r>
            <w:t>10352606@mydbsi.ie</w:t>
          </w:r>
        </w:p>
      </w:sdtContent>
    </w:sdt>
    <w:sdt>
      <w:sdtPr>
        <w:alias w:val="Publish Date"/>
        <w:tag w:val=""/>
        <w:id w:val="-432517605"/>
        <w:dataBinding w:prefixMappings="xmlns:ns0='http://schemas.microsoft.com/office/2006/coverPageProps' " w:xpath="/ns0:CoverPageProperties[1]/ns0:PublishDate[1]" w:storeItemID="{55AF091B-3C7A-41E3-B477-F2FDAA23CFDA}"/>
        <w:date w:fullDate="2018-05-17T00:00:00Z">
          <w:dateFormat w:val="dd/MM/yyyy"/>
          <w:lid w:val="en-IE"/>
          <w:storeMappedDataAs w:val="dateTime"/>
          <w:calendar w:val="gregorian"/>
        </w:date>
      </w:sdtPr>
      <w:sdtEndPr/>
      <w:sdtContent>
        <w:p w14:paraId="6051E948" w14:textId="77777777" w:rsidR="002F120D" w:rsidRDefault="002F120D" w:rsidP="002F120D">
          <w:pPr>
            <w:jc w:val="center"/>
          </w:pPr>
          <w:r>
            <w:t>17/05/2018</w:t>
          </w:r>
        </w:p>
      </w:sdtContent>
    </w:sdt>
    <w:p w14:paraId="0E82B25D" w14:textId="1067CF68" w:rsidR="00F3455A" w:rsidRDefault="00F3455A" w:rsidP="002933AB"/>
    <w:p w14:paraId="470152CE" w14:textId="24CB752B" w:rsidR="00F3455A" w:rsidRDefault="00F3455A" w:rsidP="00F3455A"/>
    <w:p w14:paraId="2C5AAE44" w14:textId="2DDC30A9" w:rsidR="002F120D" w:rsidRDefault="002F120D" w:rsidP="00F3455A"/>
    <w:p w14:paraId="73438195" w14:textId="7FCF2830" w:rsidR="002F120D" w:rsidRDefault="002F120D" w:rsidP="00F3455A"/>
    <w:p w14:paraId="4945AB67" w14:textId="10CD72E6" w:rsidR="002F120D" w:rsidRDefault="002F120D" w:rsidP="00F3455A"/>
    <w:p w14:paraId="34BDAB49" w14:textId="77777777" w:rsidR="002F120D" w:rsidRPr="00F3455A" w:rsidRDefault="002F120D" w:rsidP="00F3455A"/>
    <w:p w14:paraId="18D28B72" w14:textId="416F4A1F" w:rsidR="00C6484F" w:rsidRPr="00F3455A" w:rsidRDefault="00C6484F" w:rsidP="00C6484F">
      <w:pPr>
        <w:jc w:val="center"/>
      </w:pPr>
    </w:p>
    <w:p w14:paraId="603C4963" w14:textId="7301D64E" w:rsidR="00F3455A" w:rsidRPr="00F3455A" w:rsidRDefault="00F3455A" w:rsidP="00F3455A"/>
    <w:bookmarkStart w:id="0" w:name="_Toc51439941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595150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D844EB" w14:textId="5F4AC7C0" w:rsidR="003759BC" w:rsidRDefault="003759BC" w:rsidP="00BC3405">
          <w:pPr>
            <w:pStyle w:val="Heading1"/>
          </w:pPr>
          <w:r>
            <w:t>Contents</w:t>
          </w:r>
          <w:bookmarkEnd w:id="0"/>
        </w:p>
        <w:p w14:paraId="0A703900" w14:textId="36AFE4F8" w:rsidR="00574B32" w:rsidRDefault="003759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399410" w:history="1">
            <w:r w:rsidR="00574B32" w:rsidRPr="00371522">
              <w:rPr>
                <w:rStyle w:val="Hyperlink"/>
                <w:noProof/>
              </w:rPr>
              <w:t>Contents</w:t>
            </w:r>
            <w:r w:rsidR="00574B32">
              <w:rPr>
                <w:noProof/>
                <w:webHidden/>
              </w:rPr>
              <w:tab/>
            </w:r>
            <w:r w:rsidR="00574B32">
              <w:rPr>
                <w:noProof/>
                <w:webHidden/>
              </w:rPr>
              <w:fldChar w:fldCharType="begin"/>
            </w:r>
            <w:r w:rsidR="00574B32">
              <w:rPr>
                <w:noProof/>
                <w:webHidden/>
              </w:rPr>
              <w:instrText xml:space="preserve"> PAGEREF _Toc514399410 \h </w:instrText>
            </w:r>
            <w:r w:rsidR="00574B32">
              <w:rPr>
                <w:noProof/>
                <w:webHidden/>
              </w:rPr>
            </w:r>
            <w:r w:rsidR="00574B32">
              <w:rPr>
                <w:noProof/>
                <w:webHidden/>
              </w:rPr>
              <w:fldChar w:fldCharType="separate"/>
            </w:r>
            <w:r w:rsidR="00952241">
              <w:rPr>
                <w:noProof/>
                <w:webHidden/>
              </w:rPr>
              <w:t>1</w:t>
            </w:r>
            <w:r w:rsidR="00574B32">
              <w:rPr>
                <w:noProof/>
                <w:webHidden/>
              </w:rPr>
              <w:fldChar w:fldCharType="end"/>
            </w:r>
          </w:hyperlink>
        </w:p>
        <w:p w14:paraId="0E47627C" w14:textId="29975C45" w:rsidR="00574B32" w:rsidRDefault="00A454D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4399411" w:history="1">
            <w:r w:rsidR="00574B32" w:rsidRPr="00371522">
              <w:rPr>
                <w:rStyle w:val="Hyperlink"/>
                <w:noProof/>
              </w:rPr>
              <w:t>1.</w:t>
            </w:r>
            <w:r w:rsidR="00574B32">
              <w:rPr>
                <w:rFonts w:eastAsiaTheme="minorEastAsia"/>
                <w:noProof/>
                <w:lang w:val="en-US"/>
              </w:rPr>
              <w:tab/>
            </w:r>
            <w:r w:rsidR="00574B32" w:rsidRPr="00371522">
              <w:rPr>
                <w:rStyle w:val="Hyperlink"/>
                <w:noProof/>
              </w:rPr>
              <w:t>Introduction</w:t>
            </w:r>
            <w:r w:rsidR="00574B32">
              <w:rPr>
                <w:noProof/>
                <w:webHidden/>
              </w:rPr>
              <w:tab/>
            </w:r>
            <w:r w:rsidR="00574B32">
              <w:rPr>
                <w:noProof/>
                <w:webHidden/>
              </w:rPr>
              <w:fldChar w:fldCharType="begin"/>
            </w:r>
            <w:r w:rsidR="00574B32">
              <w:rPr>
                <w:noProof/>
                <w:webHidden/>
              </w:rPr>
              <w:instrText xml:space="preserve"> PAGEREF _Toc514399411 \h </w:instrText>
            </w:r>
            <w:r w:rsidR="00574B32">
              <w:rPr>
                <w:noProof/>
                <w:webHidden/>
              </w:rPr>
            </w:r>
            <w:r w:rsidR="00574B32">
              <w:rPr>
                <w:noProof/>
                <w:webHidden/>
              </w:rPr>
              <w:fldChar w:fldCharType="separate"/>
            </w:r>
            <w:r w:rsidR="00952241">
              <w:rPr>
                <w:noProof/>
                <w:webHidden/>
              </w:rPr>
              <w:t>2</w:t>
            </w:r>
            <w:r w:rsidR="00574B32">
              <w:rPr>
                <w:noProof/>
                <w:webHidden/>
              </w:rPr>
              <w:fldChar w:fldCharType="end"/>
            </w:r>
          </w:hyperlink>
        </w:p>
        <w:p w14:paraId="6399EC56" w14:textId="6EC43ED9" w:rsidR="00574B32" w:rsidRDefault="00A454D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4399412" w:history="1">
            <w:r w:rsidR="00574B32" w:rsidRPr="00371522">
              <w:rPr>
                <w:rStyle w:val="Hyperlink"/>
                <w:noProof/>
              </w:rPr>
              <w:t>2.</w:t>
            </w:r>
            <w:r w:rsidR="00574B32">
              <w:rPr>
                <w:rFonts w:eastAsiaTheme="minorEastAsia"/>
                <w:noProof/>
                <w:lang w:val="en-US"/>
              </w:rPr>
              <w:tab/>
            </w:r>
            <w:r w:rsidR="00574B32" w:rsidRPr="00371522">
              <w:rPr>
                <w:rStyle w:val="Hyperlink"/>
                <w:noProof/>
              </w:rPr>
              <w:t>Project Scope and Objectives</w:t>
            </w:r>
            <w:r w:rsidR="00574B32">
              <w:rPr>
                <w:noProof/>
                <w:webHidden/>
              </w:rPr>
              <w:tab/>
            </w:r>
            <w:r w:rsidR="00574B32">
              <w:rPr>
                <w:noProof/>
                <w:webHidden/>
              </w:rPr>
              <w:fldChar w:fldCharType="begin"/>
            </w:r>
            <w:r w:rsidR="00574B32">
              <w:rPr>
                <w:noProof/>
                <w:webHidden/>
              </w:rPr>
              <w:instrText xml:space="preserve"> PAGEREF _Toc514399412 \h </w:instrText>
            </w:r>
            <w:r w:rsidR="00574B32">
              <w:rPr>
                <w:noProof/>
                <w:webHidden/>
              </w:rPr>
            </w:r>
            <w:r w:rsidR="00574B32">
              <w:rPr>
                <w:noProof/>
                <w:webHidden/>
              </w:rPr>
              <w:fldChar w:fldCharType="separate"/>
            </w:r>
            <w:r w:rsidR="00952241">
              <w:rPr>
                <w:noProof/>
                <w:webHidden/>
              </w:rPr>
              <w:t>2</w:t>
            </w:r>
            <w:r w:rsidR="00574B32">
              <w:rPr>
                <w:noProof/>
                <w:webHidden/>
              </w:rPr>
              <w:fldChar w:fldCharType="end"/>
            </w:r>
          </w:hyperlink>
        </w:p>
        <w:p w14:paraId="230C8F69" w14:textId="54CC1112" w:rsidR="00574B32" w:rsidRDefault="00A454D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4399413" w:history="1">
            <w:r w:rsidR="00574B32" w:rsidRPr="00371522">
              <w:rPr>
                <w:rStyle w:val="Hyperlink"/>
                <w:noProof/>
              </w:rPr>
              <w:t>3.</w:t>
            </w:r>
            <w:r w:rsidR="00574B32">
              <w:rPr>
                <w:rFonts w:eastAsiaTheme="minorEastAsia"/>
                <w:noProof/>
                <w:lang w:val="en-US"/>
              </w:rPr>
              <w:tab/>
            </w:r>
            <w:r w:rsidR="00574B32" w:rsidRPr="00371522">
              <w:rPr>
                <w:rStyle w:val="Hyperlink"/>
                <w:noProof/>
              </w:rPr>
              <w:t>Learning Objectives</w:t>
            </w:r>
            <w:r w:rsidR="00574B32">
              <w:rPr>
                <w:noProof/>
                <w:webHidden/>
              </w:rPr>
              <w:tab/>
            </w:r>
            <w:r w:rsidR="00574B32">
              <w:rPr>
                <w:noProof/>
                <w:webHidden/>
              </w:rPr>
              <w:fldChar w:fldCharType="begin"/>
            </w:r>
            <w:r w:rsidR="00574B32">
              <w:rPr>
                <w:noProof/>
                <w:webHidden/>
              </w:rPr>
              <w:instrText xml:space="preserve"> PAGEREF _Toc514399413 \h </w:instrText>
            </w:r>
            <w:r w:rsidR="00574B32">
              <w:rPr>
                <w:noProof/>
                <w:webHidden/>
              </w:rPr>
            </w:r>
            <w:r w:rsidR="00574B32">
              <w:rPr>
                <w:noProof/>
                <w:webHidden/>
              </w:rPr>
              <w:fldChar w:fldCharType="separate"/>
            </w:r>
            <w:r w:rsidR="00952241">
              <w:rPr>
                <w:noProof/>
                <w:webHidden/>
              </w:rPr>
              <w:t>3</w:t>
            </w:r>
            <w:r w:rsidR="00574B32">
              <w:rPr>
                <w:noProof/>
                <w:webHidden/>
              </w:rPr>
              <w:fldChar w:fldCharType="end"/>
            </w:r>
          </w:hyperlink>
        </w:p>
        <w:p w14:paraId="33E685C3" w14:textId="2DD6274E" w:rsidR="00574B32" w:rsidRDefault="00A454D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4399414" w:history="1">
            <w:r w:rsidR="00574B32" w:rsidRPr="00371522">
              <w:rPr>
                <w:rStyle w:val="Hyperlink"/>
                <w:noProof/>
              </w:rPr>
              <w:t>4.</w:t>
            </w:r>
            <w:r w:rsidR="00574B32">
              <w:rPr>
                <w:rFonts w:eastAsiaTheme="minorEastAsia"/>
                <w:noProof/>
                <w:lang w:val="en-US"/>
              </w:rPr>
              <w:tab/>
            </w:r>
            <w:r w:rsidR="00574B32" w:rsidRPr="00371522">
              <w:rPr>
                <w:rStyle w:val="Hyperlink"/>
                <w:noProof/>
              </w:rPr>
              <w:t>Technical Specification of the Project</w:t>
            </w:r>
            <w:r w:rsidR="00574B32">
              <w:rPr>
                <w:noProof/>
                <w:webHidden/>
              </w:rPr>
              <w:tab/>
            </w:r>
            <w:r w:rsidR="00574B32">
              <w:rPr>
                <w:noProof/>
                <w:webHidden/>
              </w:rPr>
              <w:fldChar w:fldCharType="begin"/>
            </w:r>
            <w:r w:rsidR="00574B32">
              <w:rPr>
                <w:noProof/>
                <w:webHidden/>
              </w:rPr>
              <w:instrText xml:space="preserve"> PAGEREF _Toc514399414 \h </w:instrText>
            </w:r>
            <w:r w:rsidR="00574B32">
              <w:rPr>
                <w:noProof/>
                <w:webHidden/>
              </w:rPr>
            </w:r>
            <w:r w:rsidR="00574B32">
              <w:rPr>
                <w:noProof/>
                <w:webHidden/>
              </w:rPr>
              <w:fldChar w:fldCharType="separate"/>
            </w:r>
            <w:r w:rsidR="00952241">
              <w:rPr>
                <w:noProof/>
                <w:webHidden/>
              </w:rPr>
              <w:t>3</w:t>
            </w:r>
            <w:r w:rsidR="00574B32">
              <w:rPr>
                <w:noProof/>
                <w:webHidden/>
              </w:rPr>
              <w:fldChar w:fldCharType="end"/>
            </w:r>
          </w:hyperlink>
        </w:p>
        <w:p w14:paraId="2DA662C8" w14:textId="4425022A" w:rsidR="00574B32" w:rsidRDefault="00A454D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4399415" w:history="1">
            <w:r w:rsidR="00574B32" w:rsidRPr="00371522">
              <w:rPr>
                <w:rStyle w:val="Hyperlink"/>
                <w:noProof/>
              </w:rPr>
              <w:t>5.</w:t>
            </w:r>
            <w:r w:rsidR="00574B32">
              <w:rPr>
                <w:rFonts w:eastAsiaTheme="minorEastAsia"/>
                <w:noProof/>
                <w:lang w:val="en-US"/>
              </w:rPr>
              <w:tab/>
            </w:r>
            <w:r w:rsidR="00574B32" w:rsidRPr="00371522">
              <w:rPr>
                <w:rStyle w:val="Hyperlink"/>
                <w:noProof/>
              </w:rPr>
              <w:t>Project Plan</w:t>
            </w:r>
            <w:r w:rsidR="00574B32">
              <w:rPr>
                <w:noProof/>
                <w:webHidden/>
              </w:rPr>
              <w:tab/>
            </w:r>
            <w:r w:rsidR="00574B32">
              <w:rPr>
                <w:noProof/>
                <w:webHidden/>
              </w:rPr>
              <w:fldChar w:fldCharType="begin"/>
            </w:r>
            <w:r w:rsidR="00574B32">
              <w:rPr>
                <w:noProof/>
                <w:webHidden/>
              </w:rPr>
              <w:instrText xml:space="preserve"> PAGEREF _Toc514399415 \h </w:instrText>
            </w:r>
            <w:r w:rsidR="00574B32">
              <w:rPr>
                <w:noProof/>
                <w:webHidden/>
              </w:rPr>
            </w:r>
            <w:r w:rsidR="00574B32">
              <w:rPr>
                <w:noProof/>
                <w:webHidden/>
              </w:rPr>
              <w:fldChar w:fldCharType="separate"/>
            </w:r>
            <w:r w:rsidR="00952241">
              <w:rPr>
                <w:noProof/>
                <w:webHidden/>
              </w:rPr>
              <w:t>5</w:t>
            </w:r>
            <w:r w:rsidR="00574B32">
              <w:rPr>
                <w:noProof/>
                <w:webHidden/>
              </w:rPr>
              <w:fldChar w:fldCharType="end"/>
            </w:r>
          </w:hyperlink>
        </w:p>
        <w:p w14:paraId="63285D6F" w14:textId="18F1E06E" w:rsidR="00574B32" w:rsidRDefault="00A454D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4399416" w:history="1">
            <w:r w:rsidR="00574B32" w:rsidRPr="00371522">
              <w:rPr>
                <w:rStyle w:val="Hyperlink"/>
                <w:noProof/>
              </w:rPr>
              <w:t>6.</w:t>
            </w:r>
            <w:r w:rsidR="00574B32">
              <w:rPr>
                <w:rFonts w:eastAsiaTheme="minorEastAsia"/>
                <w:noProof/>
                <w:lang w:val="en-US"/>
              </w:rPr>
              <w:tab/>
            </w:r>
            <w:r w:rsidR="00574B32" w:rsidRPr="00371522">
              <w:rPr>
                <w:rStyle w:val="Hyperlink"/>
                <w:noProof/>
              </w:rPr>
              <w:t>Conclusion</w:t>
            </w:r>
            <w:r w:rsidR="00574B32">
              <w:rPr>
                <w:noProof/>
                <w:webHidden/>
              </w:rPr>
              <w:tab/>
            </w:r>
            <w:r w:rsidR="00574B32">
              <w:rPr>
                <w:noProof/>
                <w:webHidden/>
              </w:rPr>
              <w:fldChar w:fldCharType="begin"/>
            </w:r>
            <w:r w:rsidR="00574B32">
              <w:rPr>
                <w:noProof/>
                <w:webHidden/>
              </w:rPr>
              <w:instrText xml:space="preserve"> PAGEREF _Toc514399416 \h </w:instrText>
            </w:r>
            <w:r w:rsidR="00574B32">
              <w:rPr>
                <w:noProof/>
                <w:webHidden/>
              </w:rPr>
            </w:r>
            <w:r w:rsidR="00574B32">
              <w:rPr>
                <w:noProof/>
                <w:webHidden/>
              </w:rPr>
              <w:fldChar w:fldCharType="separate"/>
            </w:r>
            <w:r w:rsidR="00952241">
              <w:rPr>
                <w:noProof/>
                <w:webHidden/>
              </w:rPr>
              <w:t>6</w:t>
            </w:r>
            <w:r w:rsidR="00574B32">
              <w:rPr>
                <w:noProof/>
                <w:webHidden/>
              </w:rPr>
              <w:fldChar w:fldCharType="end"/>
            </w:r>
          </w:hyperlink>
        </w:p>
        <w:p w14:paraId="1E954FCE" w14:textId="14F16B38" w:rsidR="00574B32" w:rsidRDefault="00A454D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4399417" w:history="1">
            <w:r w:rsidR="00574B32" w:rsidRPr="00371522">
              <w:rPr>
                <w:rStyle w:val="Hyperlink"/>
                <w:noProof/>
              </w:rPr>
              <w:t>7.</w:t>
            </w:r>
            <w:r w:rsidR="00574B32">
              <w:rPr>
                <w:rFonts w:eastAsiaTheme="minorEastAsia"/>
                <w:noProof/>
                <w:lang w:val="en-US"/>
              </w:rPr>
              <w:tab/>
            </w:r>
            <w:r w:rsidR="00574B32" w:rsidRPr="00371522">
              <w:rPr>
                <w:rStyle w:val="Hyperlink"/>
                <w:noProof/>
              </w:rPr>
              <w:t>References / Bibliography</w:t>
            </w:r>
            <w:r w:rsidR="00574B32">
              <w:rPr>
                <w:noProof/>
                <w:webHidden/>
              </w:rPr>
              <w:tab/>
            </w:r>
            <w:r w:rsidR="00574B32">
              <w:rPr>
                <w:noProof/>
                <w:webHidden/>
              </w:rPr>
              <w:fldChar w:fldCharType="begin"/>
            </w:r>
            <w:r w:rsidR="00574B32">
              <w:rPr>
                <w:noProof/>
                <w:webHidden/>
              </w:rPr>
              <w:instrText xml:space="preserve"> PAGEREF _Toc514399417 \h </w:instrText>
            </w:r>
            <w:r w:rsidR="00574B32">
              <w:rPr>
                <w:noProof/>
                <w:webHidden/>
              </w:rPr>
            </w:r>
            <w:r w:rsidR="00574B32">
              <w:rPr>
                <w:noProof/>
                <w:webHidden/>
              </w:rPr>
              <w:fldChar w:fldCharType="separate"/>
            </w:r>
            <w:r w:rsidR="00952241">
              <w:rPr>
                <w:noProof/>
                <w:webHidden/>
              </w:rPr>
              <w:t>6</w:t>
            </w:r>
            <w:r w:rsidR="00574B32">
              <w:rPr>
                <w:noProof/>
                <w:webHidden/>
              </w:rPr>
              <w:fldChar w:fldCharType="end"/>
            </w:r>
          </w:hyperlink>
        </w:p>
        <w:p w14:paraId="61235B90" w14:textId="19693E52" w:rsidR="00574B32" w:rsidRDefault="00A454D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4399418" w:history="1">
            <w:r w:rsidR="00574B32" w:rsidRPr="00371522">
              <w:rPr>
                <w:rStyle w:val="Hyperlink"/>
                <w:noProof/>
              </w:rPr>
              <w:t>Appendix 1 – Design specification:</w:t>
            </w:r>
            <w:r w:rsidR="00574B32">
              <w:rPr>
                <w:noProof/>
                <w:webHidden/>
              </w:rPr>
              <w:tab/>
            </w:r>
            <w:r w:rsidR="00574B32">
              <w:rPr>
                <w:noProof/>
                <w:webHidden/>
              </w:rPr>
              <w:fldChar w:fldCharType="begin"/>
            </w:r>
            <w:r w:rsidR="00574B32">
              <w:rPr>
                <w:noProof/>
                <w:webHidden/>
              </w:rPr>
              <w:instrText xml:space="preserve"> PAGEREF _Toc514399418 \h </w:instrText>
            </w:r>
            <w:r w:rsidR="00574B32">
              <w:rPr>
                <w:noProof/>
                <w:webHidden/>
              </w:rPr>
            </w:r>
            <w:r w:rsidR="00574B32">
              <w:rPr>
                <w:noProof/>
                <w:webHidden/>
              </w:rPr>
              <w:fldChar w:fldCharType="separate"/>
            </w:r>
            <w:r w:rsidR="00952241">
              <w:rPr>
                <w:noProof/>
                <w:webHidden/>
              </w:rPr>
              <w:t>7</w:t>
            </w:r>
            <w:r w:rsidR="00574B32">
              <w:rPr>
                <w:noProof/>
                <w:webHidden/>
              </w:rPr>
              <w:fldChar w:fldCharType="end"/>
            </w:r>
          </w:hyperlink>
        </w:p>
        <w:p w14:paraId="247C9954" w14:textId="136AFEFF" w:rsidR="00574B32" w:rsidRDefault="00A454D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14399419" w:history="1">
            <w:r w:rsidR="00574B32" w:rsidRPr="00371522">
              <w:rPr>
                <w:rStyle w:val="Hyperlink"/>
                <w:noProof/>
              </w:rPr>
              <w:t>Appendix 2 – Sample XML code:</w:t>
            </w:r>
            <w:r w:rsidR="00574B32">
              <w:rPr>
                <w:noProof/>
                <w:webHidden/>
              </w:rPr>
              <w:tab/>
            </w:r>
            <w:r w:rsidR="00574B32">
              <w:rPr>
                <w:noProof/>
                <w:webHidden/>
              </w:rPr>
              <w:fldChar w:fldCharType="begin"/>
            </w:r>
            <w:r w:rsidR="00574B32">
              <w:rPr>
                <w:noProof/>
                <w:webHidden/>
              </w:rPr>
              <w:instrText xml:space="preserve"> PAGEREF _Toc514399419 \h </w:instrText>
            </w:r>
            <w:r w:rsidR="00574B32">
              <w:rPr>
                <w:noProof/>
                <w:webHidden/>
              </w:rPr>
            </w:r>
            <w:r w:rsidR="00574B32">
              <w:rPr>
                <w:noProof/>
                <w:webHidden/>
              </w:rPr>
              <w:fldChar w:fldCharType="separate"/>
            </w:r>
            <w:r w:rsidR="00952241">
              <w:rPr>
                <w:noProof/>
                <w:webHidden/>
              </w:rPr>
              <w:t>7</w:t>
            </w:r>
            <w:r w:rsidR="00574B32">
              <w:rPr>
                <w:noProof/>
                <w:webHidden/>
              </w:rPr>
              <w:fldChar w:fldCharType="end"/>
            </w:r>
          </w:hyperlink>
        </w:p>
        <w:p w14:paraId="7DB8F6C2" w14:textId="1991604B" w:rsidR="003759BC" w:rsidRDefault="003759BC">
          <w:r>
            <w:rPr>
              <w:b/>
              <w:bCs/>
              <w:noProof/>
            </w:rPr>
            <w:fldChar w:fldCharType="end"/>
          </w:r>
        </w:p>
      </w:sdtContent>
    </w:sdt>
    <w:p w14:paraId="3BDF6DC2" w14:textId="77777777" w:rsidR="003759BC" w:rsidRDefault="003759BC">
      <w:r>
        <w:br w:type="page"/>
      </w:r>
    </w:p>
    <w:p w14:paraId="058279EE" w14:textId="77777777" w:rsidR="00CC5AB5" w:rsidRDefault="00CC5AB5"/>
    <w:p w14:paraId="798C59C1" w14:textId="77777777" w:rsidR="00CC5AB5" w:rsidRDefault="00CC5AB5"/>
    <w:p w14:paraId="185C2718" w14:textId="77777777" w:rsidR="00F3455A" w:rsidRDefault="0075558D" w:rsidP="0075558D">
      <w:pPr>
        <w:pStyle w:val="Heading1"/>
        <w:numPr>
          <w:ilvl w:val="0"/>
          <w:numId w:val="1"/>
        </w:numPr>
        <w:spacing w:after="120"/>
        <w:ind w:left="714" w:hanging="357"/>
      </w:pPr>
      <w:bookmarkStart w:id="1" w:name="_Toc514399411"/>
      <w:r>
        <w:t>Introduction</w:t>
      </w:r>
      <w:bookmarkEnd w:id="1"/>
    </w:p>
    <w:p w14:paraId="22547F70" w14:textId="77777777" w:rsidR="000F32C4" w:rsidRDefault="000F32C4" w:rsidP="000F32C4">
      <w:r>
        <w:t>Currency traders take positions in the market with a view to making a profit by buying a currency pair at a given price and then later selling it at a higher price, the reverse, ‘shorting’, is also possible.</w:t>
      </w:r>
    </w:p>
    <w:p w14:paraId="1EA9BC9D" w14:textId="5D0A9897" w:rsidR="000F32C4" w:rsidRDefault="000F32C4" w:rsidP="000F32C4">
      <w:r>
        <w:t xml:space="preserve">Each week economic data is announced at specific, </w:t>
      </w:r>
      <w:r w:rsidR="001661FE">
        <w:t>scheduled</w:t>
      </w:r>
      <w:r>
        <w:t xml:space="preserve"> times. Most dealing brokerages publicise the times of these news events at the beginning of each week, and then the results as they are released.</w:t>
      </w:r>
    </w:p>
    <w:p w14:paraId="70B58D1A" w14:textId="77777777" w:rsidR="000F32C4" w:rsidRDefault="000F32C4" w:rsidP="000F32C4">
      <w:r>
        <w:t>These news announcements have the potential to move the market significantly against the position held by traders, causing larger than expected losses. Many shorter-term traders stay out of the market completely at these times, deliberately avoiding any possible negative volatility.</w:t>
      </w:r>
    </w:p>
    <w:p w14:paraId="7FF315E1" w14:textId="77777777" w:rsidR="000F32C4" w:rsidRDefault="000F32C4" w:rsidP="000F32C4">
      <w:r>
        <w:t>Although there are many tools to automate the trading process, many short-term traders who open and close multiples trades in the same day, often do so manually, keeping note of any news announcements and exiting their trades beforehand.</w:t>
      </w:r>
    </w:p>
    <w:p w14:paraId="2B9B4742" w14:textId="06571717" w:rsidR="000F32C4" w:rsidRDefault="000F32C4" w:rsidP="000F32C4">
      <w:r>
        <w:t>I propose to develop a mobile phone application to help the trader with this process</w:t>
      </w:r>
      <w:r w:rsidR="00952241">
        <w:t>.</w:t>
      </w:r>
    </w:p>
    <w:p w14:paraId="7F0985D1" w14:textId="77777777" w:rsidR="0075558D" w:rsidRDefault="0075558D" w:rsidP="0075558D">
      <w:pPr>
        <w:ind w:left="720"/>
      </w:pPr>
    </w:p>
    <w:p w14:paraId="2B5F90C6" w14:textId="77777777" w:rsidR="00CC5AB5" w:rsidRDefault="00CC5AB5" w:rsidP="0075558D">
      <w:pPr>
        <w:ind w:left="720"/>
      </w:pPr>
    </w:p>
    <w:p w14:paraId="0C41BA80" w14:textId="77777777" w:rsidR="00CC5AB5" w:rsidRDefault="00CC5AB5" w:rsidP="0075558D">
      <w:pPr>
        <w:ind w:left="720"/>
      </w:pPr>
    </w:p>
    <w:p w14:paraId="509C6750" w14:textId="77777777" w:rsidR="0075558D" w:rsidRDefault="0075558D" w:rsidP="0075558D">
      <w:pPr>
        <w:pStyle w:val="Heading1"/>
        <w:numPr>
          <w:ilvl w:val="0"/>
          <w:numId w:val="1"/>
        </w:numPr>
        <w:spacing w:after="120"/>
        <w:ind w:left="714" w:hanging="357"/>
      </w:pPr>
      <w:bookmarkStart w:id="2" w:name="_Toc514399412"/>
      <w:r>
        <w:t>Project Scope and Objectives</w:t>
      </w:r>
      <w:bookmarkEnd w:id="2"/>
    </w:p>
    <w:p w14:paraId="1B34455A" w14:textId="77777777" w:rsidR="008C1133" w:rsidRPr="008C1133" w:rsidRDefault="008C1133" w:rsidP="008C1133">
      <w:pPr>
        <w:ind w:firstLine="357"/>
      </w:pPr>
      <w:r>
        <w:t>Minimum Viable Product:</w:t>
      </w:r>
    </w:p>
    <w:p w14:paraId="3F5546A4" w14:textId="6A31E28C" w:rsidR="00727C4E" w:rsidRDefault="00727C4E" w:rsidP="00727C4E">
      <w:pPr>
        <w:pStyle w:val="ListParagraph"/>
        <w:numPr>
          <w:ilvl w:val="0"/>
          <w:numId w:val="19"/>
        </w:numPr>
      </w:pPr>
      <w:r>
        <w:t xml:space="preserve">To download a list of all available scheduled news events for the current week from a </w:t>
      </w:r>
      <w:r w:rsidR="006623AA">
        <w:t>third-party</w:t>
      </w:r>
      <w:r>
        <w:t xml:space="preserve"> website (sample xml file included in appendix</w:t>
      </w:r>
      <w:r w:rsidR="00C52361">
        <w:t xml:space="preserve"> 2</w:t>
      </w:r>
      <w:r>
        <w:t>).</w:t>
      </w:r>
    </w:p>
    <w:p w14:paraId="4583DD37" w14:textId="77777777" w:rsidR="00727C4E" w:rsidRDefault="00727C4E" w:rsidP="00727C4E">
      <w:pPr>
        <w:pStyle w:val="ListParagraph"/>
        <w:numPr>
          <w:ilvl w:val="0"/>
          <w:numId w:val="19"/>
        </w:numPr>
      </w:pPr>
      <w:r>
        <w:t>To be able to sort this list by both currency and expected impact on the market.</w:t>
      </w:r>
    </w:p>
    <w:p w14:paraId="6ECA6670" w14:textId="77777777" w:rsidR="00727C4E" w:rsidRDefault="00727C4E" w:rsidP="00727C4E">
      <w:pPr>
        <w:pStyle w:val="ListParagraph"/>
        <w:numPr>
          <w:ilvl w:val="0"/>
          <w:numId w:val="19"/>
        </w:numPr>
      </w:pPr>
      <w:r w:rsidRPr="004062F4">
        <w:t xml:space="preserve">To let the user, </w:t>
      </w:r>
      <w:r>
        <w:t xml:space="preserve">select </w:t>
      </w:r>
      <w:r w:rsidRPr="004062F4">
        <w:t xml:space="preserve">items of interest </w:t>
      </w:r>
      <w:r>
        <w:t xml:space="preserve">from the above </w:t>
      </w:r>
      <w:r w:rsidRPr="004062F4">
        <w:t>and store them in a watch list.</w:t>
      </w:r>
    </w:p>
    <w:p w14:paraId="65C8C042" w14:textId="77777777" w:rsidR="00727C4E" w:rsidRDefault="00727C4E" w:rsidP="00727C4E">
      <w:pPr>
        <w:pStyle w:val="ListParagraph"/>
        <w:numPr>
          <w:ilvl w:val="0"/>
          <w:numId w:val="19"/>
        </w:numPr>
      </w:pPr>
      <w:r>
        <w:t>To set alarms and notifications on the user’s mobile device based on their watch list, to alert them of an imminent news announcement release.</w:t>
      </w:r>
    </w:p>
    <w:p w14:paraId="6184A1A1" w14:textId="77777777" w:rsidR="00DE03E9" w:rsidRDefault="00DE03E9" w:rsidP="00727C4E">
      <w:pPr>
        <w:pStyle w:val="ListParagraph"/>
        <w:numPr>
          <w:ilvl w:val="0"/>
          <w:numId w:val="19"/>
        </w:numPr>
      </w:pPr>
      <w:r>
        <w:t xml:space="preserve">User can </w:t>
      </w:r>
      <w:r w:rsidR="009340BF">
        <w:t xml:space="preserve">add </w:t>
      </w:r>
      <w:r w:rsidR="00727C4E">
        <w:t>personal alerts</w:t>
      </w:r>
      <w:r w:rsidR="009340BF">
        <w:t xml:space="preserve"> to </w:t>
      </w:r>
      <w:r w:rsidR="00727C4E">
        <w:t xml:space="preserve">the watch list </w:t>
      </w:r>
      <w:r>
        <w:t>to be alerted at</w:t>
      </w:r>
      <w:r w:rsidRPr="00C774D4">
        <w:t xml:space="preserve"> times not in the</w:t>
      </w:r>
      <w:r w:rsidR="004E68DD">
        <w:t xml:space="preserve"> XML </w:t>
      </w:r>
      <w:r w:rsidRPr="00C774D4">
        <w:t>schedule</w:t>
      </w:r>
      <w:r w:rsidR="004E68DD">
        <w:t>.</w:t>
      </w:r>
    </w:p>
    <w:p w14:paraId="38398EC8" w14:textId="77777777" w:rsidR="00DE03E9" w:rsidRPr="004062F4" w:rsidRDefault="00787A52" w:rsidP="00DE03E9">
      <w:pPr>
        <w:pStyle w:val="ListParagraph"/>
        <w:numPr>
          <w:ilvl w:val="0"/>
          <w:numId w:val="19"/>
        </w:numPr>
      </w:pPr>
      <w:r>
        <w:t>User can select amount of time to be notified before the news announcement, e.g. 10 or 15 minutes before the news release.</w:t>
      </w:r>
    </w:p>
    <w:p w14:paraId="13275AB6" w14:textId="77777777" w:rsidR="00727C4E" w:rsidRDefault="00727C4E" w:rsidP="00727C4E">
      <w:pPr>
        <w:pStyle w:val="ListParagraph"/>
      </w:pPr>
    </w:p>
    <w:p w14:paraId="67CFB99A" w14:textId="77777777" w:rsidR="00CC5AB5" w:rsidRDefault="00CC5AB5" w:rsidP="00727C4E">
      <w:pPr>
        <w:pStyle w:val="ListParagraph"/>
      </w:pPr>
    </w:p>
    <w:p w14:paraId="27103FB5" w14:textId="77777777" w:rsidR="0011637E" w:rsidRDefault="00C4261B" w:rsidP="008C1133">
      <w:pPr>
        <w:ind w:firstLine="360"/>
      </w:pPr>
      <w:r>
        <w:t>Potential future</w:t>
      </w:r>
      <w:r w:rsidR="009E088E">
        <w:t xml:space="preserve"> work</w:t>
      </w:r>
      <w:r w:rsidR="0011637E">
        <w:t>:</w:t>
      </w:r>
    </w:p>
    <w:p w14:paraId="3568D8C6" w14:textId="77777777" w:rsidR="0011637E" w:rsidRDefault="0011637E" w:rsidP="008C1133">
      <w:pPr>
        <w:pStyle w:val="ListParagraph"/>
        <w:numPr>
          <w:ilvl w:val="0"/>
          <w:numId w:val="19"/>
        </w:numPr>
      </w:pPr>
      <w:r>
        <w:t>T</w:t>
      </w:r>
      <w:r w:rsidR="009E088E">
        <w:t>racker facility for the user to be able to keep a record</w:t>
      </w:r>
      <w:r w:rsidR="00C4261B">
        <w:t xml:space="preserve"> </w:t>
      </w:r>
      <w:r w:rsidR="009E088E">
        <w:t>of their market trades</w:t>
      </w:r>
      <w:r>
        <w:t>.</w:t>
      </w:r>
    </w:p>
    <w:p w14:paraId="1250EB7D" w14:textId="77777777" w:rsidR="0011637E" w:rsidRDefault="0011637E" w:rsidP="008C1133">
      <w:pPr>
        <w:pStyle w:val="ListParagraph"/>
        <w:numPr>
          <w:ilvl w:val="0"/>
          <w:numId w:val="19"/>
        </w:numPr>
      </w:pPr>
      <w:r>
        <w:t>G</w:t>
      </w:r>
      <w:r w:rsidR="009E088E" w:rsidRPr="003F38BE">
        <w:t>enerat</w:t>
      </w:r>
      <w:r w:rsidR="005F0E8A">
        <w:t>e &amp; view</w:t>
      </w:r>
      <w:r w:rsidR="009E088E">
        <w:t xml:space="preserve"> </w:t>
      </w:r>
      <w:r w:rsidR="009E088E" w:rsidRPr="003F38BE">
        <w:t xml:space="preserve">reports that will give insight into </w:t>
      </w:r>
      <w:r w:rsidR="005F0E8A">
        <w:t>user’s</w:t>
      </w:r>
      <w:r w:rsidR="009E088E" w:rsidRPr="003F38BE">
        <w:t xml:space="preserve"> trading profile, </w:t>
      </w:r>
      <w:r>
        <w:t>profits &amp; losses.</w:t>
      </w:r>
    </w:p>
    <w:p w14:paraId="4566DFCB" w14:textId="77777777" w:rsidR="0011637E" w:rsidRDefault="0011637E" w:rsidP="008C1133">
      <w:pPr>
        <w:pStyle w:val="ListParagraph"/>
        <w:numPr>
          <w:ilvl w:val="0"/>
          <w:numId w:val="19"/>
        </w:numPr>
      </w:pPr>
      <w:r>
        <w:t>O</w:t>
      </w:r>
      <w:r w:rsidR="00C4261B">
        <w:t xml:space="preserve">utput </w:t>
      </w:r>
      <w:r>
        <w:t xml:space="preserve">reports </w:t>
      </w:r>
      <w:r w:rsidR="00C4261B">
        <w:t>to CSV file</w:t>
      </w:r>
      <w:r>
        <w:t>.</w:t>
      </w:r>
    </w:p>
    <w:p w14:paraId="16A4503B" w14:textId="77777777" w:rsidR="00727C4E" w:rsidRDefault="0011637E" w:rsidP="008C1133">
      <w:pPr>
        <w:pStyle w:val="ListParagraph"/>
        <w:numPr>
          <w:ilvl w:val="0"/>
          <w:numId w:val="19"/>
        </w:numPr>
      </w:pPr>
      <w:r>
        <w:t>F</w:t>
      </w:r>
      <w:r w:rsidR="00C4261B">
        <w:t>orward</w:t>
      </w:r>
      <w:r>
        <w:t xml:space="preserve"> reports</w:t>
      </w:r>
      <w:r w:rsidR="00C4261B">
        <w:t xml:space="preserve"> to a selected email.</w:t>
      </w:r>
    </w:p>
    <w:p w14:paraId="38A6A6F9" w14:textId="77777777" w:rsidR="00727C4E" w:rsidRDefault="00727C4E" w:rsidP="0075558D">
      <w:pPr>
        <w:ind w:left="720"/>
      </w:pPr>
    </w:p>
    <w:p w14:paraId="4C21CB36" w14:textId="4F3EB409" w:rsidR="0075558D" w:rsidRDefault="0075558D" w:rsidP="00B0191E">
      <w:pPr>
        <w:pStyle w:val="Heading1"/>
        <w:numPr>
          <w:ilvl w:val="0"/>
          <w:numId w:val="1"/>
        </w:numPr>
        <w:spacing w:after="120"/>
        <w:ind w:left="714" w:hanging="357"/>
      </w:pPr>
      <w:bookmarkStart w:id="3" w:name="_Toc514399413"/>
      <w:r>
        <w:lastRenderedPageBreak/>
        <w:t>Learning Objectives</w:t>
      </w:r>
      <w:bookmarkEnd w:id="3"/>
    </w:p>
    <w:p w14:paraId="4627B3DE" w14:textId="2F2C0D0E" w:rsidR="004F34F6" w:rsidRDefault="00D441AE" w:rsidP="00E472C9">
      <w:pPr>
        <w:pStyle w:val="ListParagraph"/>
        <w:numPr>
          <w:ilvl w:val="0"/>
          <w:numId w:val="4"/>
        </w:numPr>
      </w:pPr>
      <w:r>
        <w:t>To d</w:t>
      </w:r>
      <w:r w:rsidR="004F34F6">
        <w:t>evelop a full mobile application from concept to implementation, with an intuitive, GUI user interface.</w:t>
      </w:r>
    </w:p>
    <w:p w14:paraId="477DBAF2" w14:textId="7D9ACA45" w:rsidR="000F32C4" w:rsidRDefault="000F32C4" w:rsidP="00E36EEE">
      <w:pPr>
        <w:pStyle w:val="ListParagraph"/>
        <w:numPr>
          <w:ilvl w:val="0"/>
          <w:numId w:val="4"/>
        </w:numPr>
      </w:pPr>
      <w:r>
        <w:t xml:space="preserve">To be able to retrieve and manipulate </w:t>
      </w:r>
      <w:r w:rsidR="007B6AC8">
        <w:t xml:space="preserve">XML </w:t>
      </w:r>
      <w:r>
        <w:t xml:space="preserve">data from a third party, </w:t>
      </w:r>
      <w:r w:rsidR="007B6AC8">
        <w:t xml:space="preserve">using </w:t>
      </w:r>
      <w:r>
        <w:t>SQLite</w:t>
      </w:r>
      <w:r w:rsidR="009E088E">
        <w:t>-PCL</w:t>
      </w:r>
      <w:r>
        <w:t>,</w:t>
      </w:r>
      <w:r w:rsidR="007B6AC8">
        <w:t xml:space="preserve"> &amp; LINQ to XML (</w:t>
      </w:r>
      <w:r w:rsidR="00720637">
        <w:t>new technologies</w:t>
      </w:r>
      <w:r w:rsidR="007B6AC8">
        <w:t>)</w:t>
      </w:r>
      <w:r w:rsidR="00720637">
        <w:t>.</w:t>
      </w:r>
    </w:p>
    <w:p w14:paraId="2E7D1708" w14:textId="72E56E33" w:rsidR="006A7762" w:rsidRDefault="00302D8D" w:rsidP="00A602D5">
      <w:pPr>
        <w:pStyle w:val="ListParagraph"/>
        <w:numPr>
          <w:ilvl w:val="0"/>
          <w:numId w:val="4"/>
        </w:numPr>
      </w:pPr>
      <w:r>
        <w:t>To d</w:t>
      </w:r>
      <w:r w:rsidR="00177127">
        <w:t xml:space="preserve">evelop an alert, notification system </w:t>
      </w:r>
      <w:r w:rsidR="006A7762">
        <w:t>us</w:t>
      </w:r>
      <w:r w:rsidR="00177127">
        <w:t>ing</w:t>
      </w:r>
      <w:r w:rsidR="006A7762">
        <w:t xml:space="preserve"> the android alarm manager to be able to call services and wake up app</w:t>
      </w:r>
      <w:r w:rsidR="00ED1B7E">
        <w:t>lications</w:t>
      </w:r>
      <w:r w:rsidR="006A7762">
        <w:t xml:space="preserve"> at a scheduled time</w:t>
      </w:r>
      <w:r w:rsidR="00177127">
        <w:t>.</w:t>
      </w:r>
    </w:p>
    <w:p w14:paraId="0053A57C" w14:textId="234822F6" w:rsidR="000F32C4" w:rsidRDefault="00BA73C8" w:rsidP="00E424BF">
      <w:pPr>
        <w:pStyle w:val="ListParagraph"/>
        <w:numPr>
          <w:ilvl w:val="0"/>
          <w:numId w:val="4"/>
        </w:numPr>
      </w:pPr>
      <w:r>
        <w:t>Implement</w:t>
      </w:r>
      <w:r w:rsidR="005F1799">
        <w:t xml:space="preserve"> the</w:t>
      </w:r>
      <w:r>
        <w:t xml:space="preserve"> </w:t>
      </w:r>
      <w:r w:rsidR="000F32C4">
        <w:t>Xamarin Recycle View</w:t>
      </w:r>
      <w:r w:rsidR="006A7762">
        <w:t xml:space="preserve">, </w:t>
      </w:r>
      <w:r w:rsidR="00401E84">
        <w:t>d</w:t>
      </w:r>
      <w:r w:rsidR="000F32C4">
        <w:t>isplay</w:t>
      </w:r>
      <w:r w:rsidR="00401E84">
        <w:t>ing</w:t>
      </w:r>
      <w:r w:rsidR="000F32C4">
        <w:t xml:space="preserve"> larger lists of data to the user and </w:t>
      </w:r>
      <w:r w:rsidR="006A7762">
        <w:t xml:space="preserve">providing </w:t>
      </w:r>
      <w:r w:rsidR="000F32C4">
        <w:t xml:space="preserve">sorting mechanisms to </w:t>
      </w:r>
      <w:r w:rsidR="00401E84">
        <w:t>select</w:t>
      </w:r>
      <w:r w:rsidR="000F32C4">
        <w:t xml:space="preserve"> what is displayed.</w:t>
      </w:r>
    </w:p>
    <w:p w14:paraId="050CED37" w14:textId="3823A96D" w:rsidR="00A24DEA" w:rsidRDefault="007D128D" w:rsidP="00A24DEA">
      <w:pPr>
        <w:pStyle w:val="ListParagraph"/>
        <w:numPr>
          <w:ilvl w:val="0"/>
          <w:numId w:val="4"/>
        </w:numPr>
      </w:pPr>
      <w:r>
        <w:t>To d</w:t>
      </w:r>
      <w:r w:rsidR="000F32C4">
        <w:t>evelop insight into my personal production velocity</w:t>
      </w:r>
      <w:r w:rsidR="00A24DEA">
        <w:t>, refine my time and project management skills.</w:t>
      </w:r>
    </w:p>
    <w:p w14:paraId="0C2FEFDA" w14:textId="77777777" w:rsidR="000F32C4" w:rsidRDefault="000F32C4" w:rsidP="0075558D">
      <w:pPr>
        <w:ind w:left="720"/>
      </w:pPr>
    </w:p>
    <w:p w14:paraId="2611362B" w14:textId="77777777" w:rsidR="00CC5AB5" w:rsidRDefault="00CC5AB5" w:rsidP="0075558D">
      <w:pPr>
        <w:ind w:left="720"/>
      </w:pPr>
    </w:p>
    <w:p w14:paraId="7D57DD65" w14:textId="77777777" w:rsidR="00CC5AB5" w:rsidRDefault="00CC5AB5" w:rsidP="0075558D">
      <w:pPr>
        <w:ind w:left="720"/>
      </w:pPr>
    </w:p>
    <w:p w14:paraId="2ED55A5D" w14:textId="77777777" w:rsidR="00CC5AB5" w:rsidRDefault="00CC5AB5" w:rsidP="0075558D">
      <w:pPr>
        <w:ind w:left="720"/>
      </w:pPr>
    </w:p>
    <w:p w14:paraId="49F86033" w14:textId="77777777" w:rsidR="00CC5AB5" w:rsidRDefault="00CC5AB5" w:rsidP="0075558D">
      <w:pPr>
        <w:ind w:left="720"/>
      </w:pPr>
    </w:p>
    <w:p w14:paraId="588F6A21" w14:textId="77777777" w:rsidR="00CC5AB5" w:rsidRDefault="00CC5AB5" w:rsidP="0075558D">
      <w:pPr>
        <w:ind w:left="720"/>
      </w:pPr>
    </w:p>
    <w:p w14:paraId="10E75985" w14:textId="77777777" w:rsidR="00CC5AB5" w:rsidRDefault="00CC5AB5" w:rsidP="0075558D">
      <w:pPr>
        <w:ind w:left="720"/>
      </w:pPr>
    </w:p>
    <w:p w14:paraId="1661FB84" w14:textId="77777777" w:rsidR="00C6484F" w:rsidRDefault="00C6484F" w:rsidP="00C6484F">
      <w:pPr>
        <w:pStyle w:val="Heading1"/>
        <w:numPr>
          <w:ilvl w:val="0"/>
          <w:numId w:val="1"/>
        </w:numPr>
        <w:spacing w:after="120"/>
        <w:ind w:left="714" w:hanging="357"/>
      </w:pPr>
      <w:bookmarkStart w:id="4" w:name="_Toc514399414"/>
      <w:r>
        <w:t>Technical Specification of the Project</w:t>
      </w:r>
      <w:bookmarkEnd w:id="4"/>
    </w:p>
    <w:p w14:paraId="47FAB345" w14:textId="77777777" w:rsidR="00427A3D" w:rsidRDefault="00427A3D" w:rsidP="00BB4192">
      <w:pPr>
        <w:ind w:firstLine="720"/>
      </w:pPr>
      <w:r>
        <w:t>I propose to develop a mobile application using the following tools &amp; technologies;</w:t>
      </w:r>
    </w:p>
    <w:p w14:paraId="77BC405F" w14:textId="77777777" w:rsidR="00427A3D" w:rsidRDefault="00427A3D" w:rsidP="00427A3D">
      <w:pPr>
        <w:pStyle w:val="ListParagraph"/>
        <w:numPr>
          <w:ilvl w:val="0"/>
          <w:numId w:val="20"/>
        </w:numPr>
      </w:pPr>
      <w:r>
        <w:t>Xamarin.Android</w:t>
      </w:r>
    </w:p>
    <w:p w14:paraId="0BFE6258" w14:textId="19042BCF" w:rsidR="00427A3D" w:rsidRDefault="00414CE4" w:rsidP="00427A3D">
      <w:pPr>
        <w:pStyle w:val="ListParagraph"/>
        <w:numPr>
          <w:ilvl w:val="0"/>
          <w:numId w:val="20"/>
        </w:numPr>
      </w:pPr>
      <w:r>
        <w:t>Visual Studio 2017</w:t>
      </w:r>
      <w:r w:rsidR="00813B77">
        <w:t xml:space="preserve"> </w:t>
      </w:r>
      <w:r w:rsidR="00A365EE">
        <w:t>(</w:t>
      </w:r>
      <w:r w:rsidR="00813B77">
        <w:t>for development &amp; unit testing</w:t>
      </w:r>
      <w:r w:rsidR="00A365EE">
        <w:t>)</w:t>
      </w:r>
    </w:p>
    <w:p w14:paraId="390F77C0" w14:textId="77777777" w:rsidR="00427A3D" w:rsidRDefault="00414CE4" w:rsidP="00427A3D">
      <w:pPr>
        <w:pStyle w:val="ListParagraph"/>
        <w:numPr>
          <w:ilvl w:val="0"/>
          <w:numId w:val="20"/>
        </w:numPr>
      </w:pPr>
      <w:r>
        <w:t>C#</w:t>
      </w:r>
    </w:p>
    <w:p w14:paraId="2171D9EB" w14:textId="77777777" w:rsidR="00522E27" w:rsidRDefault="00414CE4" w:rsidP="00427A3D">
      <w:pPr>
        <w:pStyle w:val="ListParagraph"/>
        <w:numPr>
          <w:ilvl w:val="0"/>
          <w:numId w:val="20"/>
        </w:numPr>
      </w:pPr>
      <w:r>
        <w:t>LINQ to XML</w:t>
      </w:r>
    </w:p>
    <w:p w14:paraId="27C1C5B1" w14:textId="50116C5B" w:rsidR="00427A3D" w:rsidRDefault="00427A3D" w:rsidP="00427A3D">
      <w:pPr>
        <w:pStyle w:val="ListParagraph"/>
        <w:numPr>
          <w:ilvl w:val="0"/>
          <w:numId w:val="20"/>
        </w:numPr>
      </w:pPr>
      <w:r>
        <w:t>SQLite-PCL</w:t>
      </w:r>
    </w:p>
    <w:p w14:paraId="4776B5D3" w14:textId="3DD13060" w:rsidR="00A365EE" w:rsidRDefault="00A365EE" w:rsidP="00427A3D">
      <w:pPr>
        <w:pStyle w:val="ListParagraph"/>
        <w:numPr>
          <w:ilvl w:val="0"/>
          <w:numId w:val="20"/>
        </w:numPr>
      </w:pPr>
      <w:r>
        <w:t>GitHub</w:t>
      </w:r>
    </w:p>
    <w:p w14:paraId="4FC9EF6A" w14:textId="77777777" w:rsidR="00BB4192" w:rsidRDefault="00BB4192" w:rsidP="00BB4192">
      <w:pPr>
        <w:ind w:firstLine="720"/>
      </w:pPr>
    </w:p>
    <w:p w14:paraId="10F2A6BA" w14:textId="77777777" w:rsidR="00CC5AB5" w:rsidRDefault="00CC5AB5" w:rsidP="00BB4192">
      <w:pPr>
        <w:ind w:firstLine="720"/>
      </w:pPr>
    </w:p>
    <w:p w14:paraId="47F2F2A7" w14:textId="77777777" w:rsidR="00CC5AB5" w:rsidRDefault="00CC5AB5" w:rsidP="00BB4192">
      <w:pPr>
        <w:ind w:firstLine="720"/>
      </w:pPr>
    </w:p>
    <w:p w14:paraId="4E53DCA4" w14:textId="77777777" w:rsidR="00CC5AB5" w:rsidRDefault="00CC5AB5" w:rsidP="00BB4192">
      <w:pPr>
        <w:ind w:firstLine="720"/>
      </w:pPr>
    </w:p>
    <w:p w14:paraId="02444F9B" w14:textId="77D1D6CD" w:rsidR="00CC5AB5" w:rsidRDefault="00CC5AB5" w:rsidP="00BB4192">
      <w:pPr>
        <w:ind w:firstLine="720"/>
      </w:pPr>
    </w:p>
    <w:p w14:paraId="482A6BE3" w14:textId="6BA901AB" w:rsidR="00FD34C5" w:rsidRDefault="00FD34C5" w:rsidP="00BB4192">
      <w:pPr>
        <w:ind w:firstLine="720"/>
      </w:pPr>
    </w:p>
    <w:p w14:paraId="4DB1F801" w14:textId="3F841402" w:rsidR="00FD34C5" w:rsidRDefault="00FD34C5" w:rsidP="00BB4192">
      <w:pPr>
        <w:ind w:firstLine="720"/>
      </w:pPr>
    </w:p>
    <w:p w14:paraId="49005BCE" w14:textId="77777777" w:rsidR="00FD34C5" w:rsidRDefault="00FD34C5" w:rsidP="00BB4192">
      <w:pPr>
        <w:ind w:firstLine="720"/>
      </w:pPr>
    </w:p>
    <w:p w14:paraId="11AEA07D" w14:textId="77777777" w:rsidR="00CC5AB5" w:rsidRDefault="00CC5AB5" w:rsidP="00BB4192">
      <w:pPr>
        <w:ind w:firstLine="720"/>
      </w:pPr>
    </w:p>
    <w:p w14:paraId="734F9135" w14:textId="77777777" w:rsidR="00522E27" w:rsidRPr="001C202E" w:rsidRDefault="00983482" w:rsidP="00522E27">
      <w:pPr>
        <w:rPr>
          <w:u w:val="single"/>
        </w:rPr>
      </w:pPr>
      <w:r>
        <w:rPr>
          <w:u w:val="single"/>
        </w:rPr>
        <w:lastRenderedPageBreak/>
        <w:t xml:space="preserve">Specification: </w:t>
      </w:r>
      <w:r w:rsidR="00522E27" w:rsidRPr="001C202E">
        <w:rPr>
          <w:u w:val="single"/>
        </w:rPr>
        <w:t>Screens / Views for application:</w:t>
      </w:r>
    </w:p>
    <w:p w14:paraId="30FEE37D" w14:textId="2DBB17E4" w:rsidR="009F7394" w:rsidRDefault="009F7394" w:rsidP="009F7394">
      <w:pPr>
        <w:pStyle w:val="ListParagraph"/>
      </w:pPr>
      <w:r>
        <w:t>Diagrams in appendix.</w:t>
      </w:r>
    </w:p>
    <w:p w14:paraId="7D904A4F" w14:textId="77777777" w:rsidR="009F7394" w:rsidRDefault="009F7394" w:rsidP="009F7394">
      <w:pPr>
        <w:pStyle w:val="ListParagraph"/>
      </w:pPr>
    </w:p>
    <w:p w14:paraId="4E829F21" w14:textId="56485C04" w:rsidR="00522E27" w:rsidRPr="00AB3A35" w:rsidRDefault="00522E27" w:rsidP="00522E27">
      <w:pPr>
        <w:pStyle w:val="ListParagraph"/>
        <w:numPr>
          <w:ilvl w:val="0"/>
          <w:numId w:val="18"/>
        </w:numPr>
      </w:pPr>
      <w:r w:rsidRPr="00AB3A35">
        <w:t>Splash screen.</w:t>
      </w:r>
    </w:p>
    <w:p w14:paraId="041F9F04" w14:textId="730DF910" w:rsidR="00522E27" w:rsidRPr="00AB3A35" w:rsidRDefault="00522E27" w:rsidP="00522E27">
      <w:pPr>
        <w:pStyle w:val="ListParagraph"/>
        <w:numPr>
          <w:ilvl w:val="0"/>
          <w:numId w:val="18"/>
        </w:numPr>
      </w:pPr>
      <w:r w:rsidRPr="00AB3A35">
        <w:t>Main menu</w:t>
      </w:r>
      <w:r w:rsidR="00797304">
        <w:t xml:space="preserve"> / toolbar</w:t>
      </w:r>
      <w:r w:rsidRPr="00AB3A35">
        <w:t>.</w:t>
      </w:r>
    </w:p>
    <w:p w14:paraId="4C2410C1" w14:textId="77777777" w:rsidR="00522E27" w:rsidRDefault="00522E27" w:rsidP="00522E27">
      <w:pPr>
        <w:pStyle w:val="ListParagraph"/>
        <w:numPr>
          <w:ilvl w:val="0"/>
          <w:numId w:val="18"/>
        </w:numPr>
      </w:pPr>
      <w:r w:rsidRPr="00AB3A35">
        <w:t>Load calendar events from xml file.</w:t>
      </w:r>
    </w:p>
    <w:p w14:paraId="1EA38DB6" w14:textId="77777777" w:rsidR="00BF5338" w:rsidRPr="00C774D4" w:rsidRDefault="00BF5338" w:rsidP="00BF5338">
      <w:pPr>
        <w:pStyle w:val="ListParagraph"/>
        <w:numPr>
          <w:ilvl w:val="1"/>
          <w:numId w:val="18"/>
        </w:numPr>
      </w:pPr>
      <w:r w:rsidRPr="00C774D4">
        <w:t xml:space="preserve">Download </w:t>
      </w:r>
      <w:r w:rsidR="007079B7">
        <w:t>XML file of</w:t>
      </w:r>
      <w:r w:rsidRPr="00C774D4">
        <w:t xml:space="preserve"> news event for upcoming week,</w:t>
      </w:r>
      <w:r w:rsidR="007079B7">
        <w:t xml:space="preserve"> (appendix 1).</w:t>
      </w:r>
    </w:p>
    <w:p w14:paraId="0380518B" w14:textId="77777777" w:rsidR="00BF5338" w:rsidRPr="00C774D4" w:rsidRDefault="00BF5338" w:rsidP="00BF5338">
      <w:pPr>
        <w:pStyle w:val="ListParagraph"/>
        <w:numPr>
          <w:ilvl w:val="1"/>
          <w:numId w:val="18"/>
        </w:numPr>
      </w:pPr>
      <w:r w:rsidRPr="00C774D4">
        <w:t>All news events are displayed on screen.</w:t>
      </w:r>
    </w:p>
    <w:p w14:paraId="6CC4ED7A" w14:textId="77777777" w:rsidR="00BF5338" w:rsidRPr="00C774D4" w:rsidRDefault="00BF5338" w:rsidP="00BF5338">
      <w:pPr>
        <w:pStyle w:val="ListParagraph"/>
        <w:numPr>
          <w:ilvl w:val="1"/>
          <w:numId w:val="18"/>
        </w:numPr>
      </w:pPr>
      <w:r w:rsidRPr="00C774D4">
        <w:t>User can select which events to add to saved 'watch list' (SQLite).</w:t>
      </w:r>
    </w:p>
    <w:p w14:paraId="59D7530F" w14:textId="77777777" w:rsidR="00BF5338" w:rsidRPr="00C774D4" w:rsidRDefault="00BF5338" w:rsidP="00BF5338">
      <w:pPr>
        <w:pStyle w:val="ListParagraph"/>
        <w:numPr>
          <w:ilvl w:val="1"/>
          <w:numId w:val="18"/>
        </w:numPr>
      </w:pPr>
      <w:r w:rsidRPr="00C774D4">
        <w:t>Watchlist can be viewed and scrolled through.</w:t>
      </w:r>
    </w:p>
    <w:p w14:paraId="349A5C76" w14:textId="77777777" w:rsidR="00BF5338" w:rsidRPr="00AB3A35" w:rsidRDefault="00BF5338" w:rsidP="00FF6509">
      <w:pPr>
        <w:pStyle w:val="ListParagraph"/>
        <w:numPr>
          <w:ilvl w:val="1"/>
          <w:numId w:val="18"/>
        </w:numPr>
      </w:pPr>
      <w:r w:rsidRPr="00C774D4">
        <w:t>Any item in the watchlist can be selected &amp; an alert added to that event.</w:t>
      </w:r>
    </w:p>
    <w:p w14:paraId="20D9F7EE" w14:textId="77777777" w:rsidR="00522E27" w:rsidRPr="00AB3A35" w:rsidRDefault="00522E27" w:rsidP="00522E27">
      <w:pPr>
        <w:pStyle w:val="ListParagraph"/>
        <w:numPr>
          <w:ilvl w:val="0"/>
          <w:numId w:val="18"/>
        </w:numPr>
      </w:pPr>
      <w:r w:rsidRPr="00AB3A35">
        <w:t xml:space="preserve">Add additional, personal events to </w:t>
      </w:r>
      <w:r w:rsidR="00023540">
        <w:t>watch list</w:t>
      </w:r>
      <w:r w:rsidRPr="00AB3A35">
        <w:t>.</w:t>
      </w:r>
    </w:p>
    <w:p w14:paraId="65092FDD" w14:textId="77777777" w:rsidR="00522E27" w:rsidRPr="00AB3A35" w:rsidRDefault="00522E27" w:rsidP="00522E27">
      <w:pPr>
        <w:pStyle w:val="ListParagraph"/>
        <w:numPr>
          <w:ilvl w:val="0"/>
          <w:numId w:val="18"/>
        </w:numPr>
      </w:pPr>
      <w:r w:rsidRPr="00AB3A35">
        <w:t xml:space="preserve">Display all </w:t>
      </w:r>
      <w:r w:rsidR="00DE459C">
        <w:t xml:space="preserve">watchlist </w:t>
      </w:r>
      <w:r w:rsidRPr="00AB3A35">
        <w:t>events for user to select from.</w:t>
      </w:r>
    </w:p>
    <w:p w14:paraId="2C7E194A" w14:textId="77777777" w:rsidR="00522E27" w:rsidRPr="00AB3A35" w:rsidRDefault="00522E27" w:rsidP="00522E27">
      <w:pPr>
        <w:pStyle w:val="ListParagraph"/>
        <w:numPr>
          <w:ilvl w:val="0"/>
          <w:numId w:val="18"/>
        </w:numPr>
      </w:pPr>
      <w:r w:rsidRPr="00AB3A35">
        <w:t>Display a watch list of selected new events for current week.</w:t>
      </w:r>
    </w:p>
    <w:p w14:paraId="7C9CE3DA" w14:textId="77777777" w:rsidR="00522E27" w:rsidRPr="00AB3A35" w:rsidRDefault="00522E27" w:rsidP="00522E27">
      <w:pPr>
        <w:pStyle w:val="ListParagraph"/>
        <w:numPr>
          <w:ilvl w:val="0"/>
          <w:numId w:val="18"/>
        </w:numPr>
      </w:pPr>
      <w:r w:rsidRPr="00AB3A35">
        <w:t>Display a watch list of selected events for currents day.</w:t>
      </w:r>
    </w:p>
    <w:p w14:paraId="29DE1656" w14:textId="77777777" w:rsidR="00522E27" w:rsidRPr="00AB3A35" w:rsidRDefault="00522E27" w:rsidP="00522E27">
      <w:pPr>
        <w:pStyle w:val="ListParagraph"/>
        <w:numPr>
          <w:ilvl w:val="0"/>
          <w:numId w:val="18"/>
        </w:numPr>
      </w:pPr>
      <w:r w:rsidRPr="00AB3A35">
        <w:t>Set alarm for selected news event.</w:t>
      </w:r>
    </w:p>
    <w:p w14:paraId="480BA9B3" w14:textId="77777777" w:rsidR="00522E27" w:rsidRPr="00AB3A35" w:rsidRDefault="00522E27" w:rsidP="00522E27">
      <w:pPr>
        <w:pStyle w:val="ListParagraph"/>
        <w:numPr>
          <w:ilvl w:val="0"/>
          <w:numId w:val="18"/>
        </w:numPr>
      </w:pPr>
      <w:r w:rsidRPr="00AB3A35">
        <w:t>Set alarm for user-chosen time.</w:t>
      </w:r>
    </w:p>
    <w:p w14:paraId="027A044F" w14:textId="77777777" w:rsidR="00522E27" w:rsidRPr="00AB3A35" w:rsidRDefault="00522E27" w:rsidP="00522E27">
      <w:pPr>
        <w:pStyle w:val="ListParagraph"/>
        <w:numPr>
          <w:ilvl w:val="0"/>
          <w:numId w:val="18"/>
        </w:numPr>
      </w:pPr>
      <w:r w:rsidRPr="00AB3A35">
        <w:t>Display list of alarms of current week.</w:t>
      </w:r>
    </w:p>
    <w:p w14:paraId="1E03FABB" w14:textId="77777777" w:rsidR="00522E27" w:rsidRPr="00AB3A35" w:rsidRDefault="00522E27" w:rsidP="00522E27">
      <w:pPr>
        <w:pStyle w:val="ListParagraph"/>
        <w:numPr>
          <w:ilvl w:val="0"/>
          <w:numId w:val="18"/>
        </w:numPr>
      </w:pPr>
      <w:r w:rsidRPr="00AB3A35">
        <w:t>Display list of alarms for current day.</w:t>
      </w:r>
    </w:p>
    <w:p w14:paraId="19B69BF9" w14:textId="77777777" w:rsidR="00522E27" w:rsidRDefault="00522E27" w:rsidP="00522E27">
      <w:pPr>
        <w:pStyle w:val="ListParagraph"/>
        <w:numPr>
          <w:ilvl w:val="0"/>
          <w:numId w:val="18"/>
        </w:numPr>
      </w:pPr>
      <w:r w:rsidRPr="00AB3A35">
        <w:t>Adjust alarm settings, e.g. sounds, duration, amount of time before alert event.</w:t>
      </w:r>
    </w:p>
    <w:p w14:paraId="0D8A673E" w14:textId="4F7ED0CB" w:rsidR="009A0AA6" w:rsidRPr="00C774D4" w:rsidRDefault="009A0AA6" w:rsidP="009A0AA6">
      <w:pPr>
        <w:pStyle w:val="ListParagraph"/>
        <w:numPr>
          <w:ilvl w:val="0"/>
          <w:numId w:val="21"/>
        </w:numPr>
      </w:pPr>
      <w:r w:rsidRPr="00C774D4">
        <w:t xml:space="preserve">Alerts will </w:t>
      </w:r>
      <w:r w:rsidR="00CD2C2E" w:rsidRPr="00C774D4">
        <w:t>sound</w:t>
      </w:r>
      <w:r w:rsidR="00CD2C2E">
        <w:t xml:space="preserve">, </w:t>
      </w:r>
      <w:r w:rsidR="003D25C9">
        <w:t>vibrate</w:t>
      </w:r>
      <w:r w:rsidRPr="00C774D4">
        <w:t xml:space="preserve"> &amp; screen will display a warning at pre-set interval</w:t>
      </w:r>
      <w:r w:rsidR="00DF2411">
        <w:t>(</w:t>
      </w:r>
      <w:r w:rsidRPr="00C774D4">
        <w:t>s</w:t>
      </w:r>
      <w:r w:rsidR="00DF2411">
        <w:t>)</w:t>
      </w:r>
      <w:r w:rsidRPr="00C774D4">
        <w:t xml:space="preserve"> before the scheduled news event.</w:t>
      </w:r>
    </w:p>
    <w:p w14:paraId="11A76974" w14:textId="657BA5FE" w:rsidR="009A0AA6" w:rsidRPr="00C774D4" w:rsidRDefault="009A0AA6" w:rsidP="009A0AA6">
      <w:pPr>
        <w:pStyle w:val="ListParagraph"/>
        <w:numPr>
          <w:ilvl w:val="0"/>
          <w:numId w:val="21"/>
        </w:numPr>
      </w:pPr>
      <w:r w:rsidRPr="00C774D4">
        <w:t xml:space="preserve">This will alert the user / trader to take appropriate action, e.g. close their open trade before a possible </w:t>
      </w:r>
      <w:r w:rsidR="00ED2A1D">
        <w:t>negative move against their position</w:t>
      </w:r>
      <w:r w:rsidRPr="00C774D4">
        <w:t xml:space="preserve"> at the time of the news release.</w:t>
      </w:r>
    </w:p>
    <w:p w14:paraId="5E8535E5" w14:textId="77777777" w:rsidR="009A0AA6" w:rsidRPr="00C774D4" w:rsidRDefault="009A0AA6" w:rsidP="009A0AA6">
      <w:pPr>
        <w:pStyle w:val="ListParagraph"/>
        <w:numPr>
          <w:ilvl w:val="0"/>
          <w:numId w:val="21"/>
        </w:numPr>
      </w:pPr>
      <w:r w:rsidRPr="00C774D4">
        <w:t>Proposed times for alerts (before news announcement):</w:t>
      </w:r>
    </w:p>
    <w:p w14:paraId="37717938" w14:textId="1B1CE776" w:rsidR="009A0AA6" w:rsidRDefault="00CD2C2E" w:rsidP="00DC0A96">
      <w:pPr>
        <w:pStyle w:val="ListParagraph"/>
        <w:numPr>
          <w:ilvl w:val="2"/>
          <w:numId w:val="21"/>
        </w:numPr>
      </w:pPr>
      <w:r w:rsidRPr="00DC4979">
        <w:t>10</w:t>
      </w:r>
      <w:r>
        <w:t>, 2</w:t>
      </w:r>
      <w:r w:rsidR="00C2724B">
        <w:t xml:space="preserve">, 1 </w:t>
      </w:r>
      <w:r w:rsidR="009A0AA6" w:rsidRPr="00DC4979">
        <w:t>min</w:t>
      </w:r>
      <w:r w:rsidR="009A0AA6">
        <w:t>utes before the news</w:t>
      </w:r>
      <w:r w:rsidR="00CB1773">
        <w:t>.</w:t>
      </w:r>
    </w:p>
    <w:p w14:paraId="174429D2" w14:textId="77777777" w:rsidR="00467368" w:rsidRDefault="00467368" w:rsidP="00DF3D51"/>
    <w:p w14:paraId="2D0513EA" w14:textId="77777777" w:rsidR="00DF3D51" w:rsidRPr="001C202E" w:rsidRDefault="00467368" w:rsidP="00DF3D51">
      <w:pPr>
        <w:rPr>
          <w:u w:val="single"/>
        </w:rPr>
      </w:pPr>
      <w:r w:rsidRPr="001C202E">
        <w:rPr>
          <w:u w:val="single"/>
        </w:rPr>
        <w:t>Potential future</w:t>
      </w:r>
      <w:r w:rsidR="00CC0A52" w:rsidRPr="001C202E">
        <w:rPr>
          <w:u w:val="single"/>
        </w:rPr>
        <w:t xml:space="preserve"> development:</w:t>
      </w:r>
    </w:p>
    <w:p w14:paraId="36D9BB72" w14:textId="72C32873" w:rsidR="00522E27" w:rsidRDefault="00522E27" w:rsidP="00522E27">
      <w:pPr>
        <w:pStyle w:val="ListParagraph"/>
        <w:numPr>
          <w:ilvl w:val="0"/>
          <w:numId w:val="18"/>
        </w:numPr>
      </w:pPr>
      <w:r w:rsidRPr="00AB3A35">
        <w:t>Trade Tracker</w:t>
      </w:r>
      <w:r w:rsidR="00F57661">
        <w:t>;</w:t>
      </w:r>
    </w:p>
    <w:p w14:paraId="59F8CA2C" w14:textId="77777777" w:rsidR="0095178C" w:rsidRPr="00735298" w:rsidRDefault="0095178C" w:rsidP="0095178C">
      <w:pPr>
        <w:pStyle w:val="ListParagraph"/>
        <w:numPr>
          <w:ilvl w:val="0"/>
          <w:numId w:val="16"/>
        </w:numPr>
      </w:pPr>
      <w:r w:rsidRPr="00735298">
        <w:t>The app will keep a journal of trades including the following fields;</w:t>
      </w:r>
    </w:p>
    <w:p w14:paraId="3870D7F2" w14:textId="77777777" w:rsidR="0095178C" w:rsidRPr="00735298" w:rsidRDefault="0095178C" w:rsidP="0095178C">
      <w:pPr>
        <w:pStyle w:val="ListParagraph"/>
        <w:numPr>
          <w:ilvl w:val="0"/>
          <w:numId w:val="5"/>
        </w:numPr>
      </w:pPr>
      <w:r w:rsidRPr="00735298">
        <w:t>time trade opened</w:t>
      </w:r>
      <w:r w:rsidR="00AC7458">
        <w:t xml:space="preserve">, </w:t>
      </w:r>
      <w:r w:rsidRPr="00735298">
        <w:t>closed</w:t>
      </w:r>
    </w:p>
    <w:p w14:paraId="5C193036" w14:textId="278BEE25" w:rsidR="00AC7458" w:rsidRDefault="0095178C" w:rsidP="0095178C">
      <w:pPr>
        <w:pStyle w:val="ListParagraph"/>
        <w:numPr>
          <w:ilvl w:val="0"/>
          <w:numId w:val="5"/>
        </w:numPr>
      </w:pPr>
      <w:r w:rsidRPr="00735298">
        <w:t>amount</w:t>
      </w:r>
      <w:r w:rsidR="00F57661">
        <w:t xml:space="preserve"> </w:t>
      </w:r>
      <w:r w:rsidR="00AC7458">
        <w:t>risked (stop loss)</w:t>
      </w:r>
    </w:p>
    <w:p w14:paraId="4D5B6487" w14:textId="77777777" w:rsidR="0095178C" w:rsidRPr="00735298" w:rsidRDefault="0095178C" w:rsidP="0095178C">
      <w:pPr>
        <w:pStyle w:val="ListParagraph"/>
        <w:numPr>
          <w:ilvl w:val="0"/>
          <w:numId w:val="5"/>
        </w:numPr>
      </w:pPr>
      <w:r w:rsidRPr="00735298">
        <w:t>amount won / lost</w:t>
      </w:r>
    </w:p>
    <w:p w14:paraId="462C71E0" w14:textId="77777777" w:rsidR="0095178C" w:rsidRPr="00AB3A35" w:rsidRDefault="0095178C" w:rsidP="00AC7458">
      <w:pPr>
        <w:pStyle w:val="ListParagraph"/>
        <w:numPr>
          <w:ilvl w:val="0"/>
          <w:numId w:val="5"/>
        </w:numPr>
      </w:pPr>
      <w:r w:rsidRPr="00735298">
        <w:t>ratio of winning to losing trades</w:t>
      </w:r>
    </w:p>
    <w:p w14:paraId="13C16334" w14:textId="062B3469" w:rsidR="00522E27" w:rsidRPr="00AB3A35" w:rsidRDefault="00522E27" w:rsidP="00E8437D">
      <w:pPr>
        <w:pStyle w:val="ListParagraph"/>
        <w:numPr>
          <w:ilvl w:val="0"/>
          <w:numId w:val="18"/>
        </w:numPr>
      </w:pPr>
      <w:r w:rsidRPr="00AB3A35">
        <w:t xml:space="preserve">View open </w:t>
      </w:r>
      <w:r w:rsidR="00A604C0">
        <w:t xml:space="preserve">&amp; </w:t>
      </w:r>
      <w:r w:rsidRPr="00AB3A35">
        <w:t>closed trades.</w:t>
      </w:r>
    </w:p>
    <w:p w14:paraId="7D077058" w14:textId="77777777" w:rsidR="00522E27" w:rsidRPr="00AB3A35" w:rsidRDefault="00522E27" w:rsidP="00522E27">
      <w:pPr>
        <w:pStyle w:val="ListParagraph"/>
        <w:numPr>
          <w:ilvl w:val="0"/>
          <w:numId w:val="18"/>
        </w:numPr>
      </w:pPr>
      <w:r w:rsidRPr="00AB3A35">
        <w:t xml:space="preserve">Insert </w:t>
      </w:r>
      <w:r w:rsidR="00001223">
        <w:t xml:space="preserve">or delete </w:t>
      </w:r>
      <w:r w:rsidRPr="00AB3A35">
        <w:t>trade.</w:t>
      </w:r>
    </w:p>
    <w:p w14:paraId="4BE17280" w14:textId="63613CFB" w:rsidR="00CC0A52" w:rsidRPr="00BE489A" w:rsidRDefault="00522E27" w:rsidP="007B7D69">
      <w:pPr>
        <w:pStyle w:val="ListParagraph"/>
        <w:numPr>
          <w:ilvl w:val="1"/>
          <w:numId w:val="18"/>
        </w:numPr>
      </w:pPr>
      <w:r w:rsidRPr="00AB3A35">
        <w:t>Reports</w:t>
      </w:r>
      <w:r w:rsidR="0042728E">
        <w:t xml:space="preserve"> on users trading profile, </w:t>
      </w:r>
      <w:r w:rsidR="00CC0A52" w:rsidRPr="00BE489A">
        <w:t xml:space="preserve">output </w:t>
      </w:r>
      <w:r w:rsidR="0042728E">
        <w:t>to</w:t>
      </w:r>
      <w:r w:rsidR="00CC0A52" w:rsidRPr="00BE489A">
        <w:t xml:space="preserve"> csv file</w:t>
      </w:r>
      <w:r w:rsidR="0042728E">
        <w:t xml:space="preserve">, </w:t>
      </w:r>
      <w:r w:rsidR="00CC0A52" w:rsidRPr="00BE489A">
        <w:t>forward</w:t>
      </w:r>
      <w:r w:rsidR="0042728E">
        <w:t>ed</w:t>
      </w:r>
      <w:r w:rsidR="00CC0A52" w:rsidRPr="00BE489A">
        <w:t xml:space="preserve"> via email.</w:t>
      </w:r>
    </w:p>
    <w:p w14:paraId="22F26B73" w14:textId="77777777" w:rsidR="00CC0A52" w:rsidRDefault="00CC0A52" w:rsidP="00CC0A52">
      <w:pPr>
        <w:pStyle w:val="ListParagraph"/>
        <w:ind w:left="1440"/>
      </w:pPr>
    </w:p>
    <w:p w14:paraId="4910D12D" w14:textId="721F06C9" w:rsidR="00C6484F" w:rsidRDefault="00C6484F" w:rsidP="00C6484F">
      <w:pPr>
        <w:ind w:firstLine="720"/>
      </w:pPr>
    </w:p>
    <w:p w14:paraId="2B544881" w14:textId="5B6E3D86" w:rsidR="00F7214E" w:rsidRDefault="00F7214E" w:rsidP="00C6484F">
      <w:pPr>
        <w:ind w:firstLine="720"/>
      </w:pPr>
    </w:p>
    <w:p w14:paraId="2F3B3484" w14:textId="07B0D7AC" w:rsidR="00F7214E" w:rsidRDefault="00F7214E" w:rsidP="00C6484F">
      <w:pPr>
        <w:ind w:firstLine="720"/>
      </w:pPr>
    </w:p>
    <w:p w14:paraId="264E9915" w14:textId="7E3D8F8E" w:rsidR="00F7214E" w:rsidRDefault="00F7214E" w:rsidP="00C6484F">
      <w:pPr>
        <w:ind w:firstLine="720"/>
      </w:pPr>
    </w:p>
    <w:p w14:paraId="2535803E" w14:textId="77777777" w:rsidR="00C6484F" w:rsidRDefault="00C6484F" w:rsidP="00C6484F">
      <w:pPr>
        <w:pStyle w:val="Heading1"/>
        <w:numPr>
          <w:ilvl w:val="0"/>
          <w:numId w:val="1"/>
        </w:numPr>
        <w:spacing w:after="120"/>
        <w:ind w:left="714" w:hanging="357"/>
      </w:pPr>
      <w:bookmarkStart w:id="5" w:name="_Toc514399415"/>
      <w:r>
        <w:lastRenderedPageBreak/>
        <w:t>Project Plan</w:t>
      </w:r>
      <w:bookmarkEnd w:id="5"/>
    </w:p>
    <w:p w14:paraId="10859CA6" w14:textId="77777777" w:rsidR="00385937" w:rsidRDefault="00385937" w:rsidP="00ED684C">
      <w:pPr>
        <w:rPr>
          <w:u w:val="single"/>
        </w:rPr>
      </w:pPr>
    </w:p>
    <w:p w14:paraId="70D742C6" w14:textId="77777777" w:rsidR="00ED684C" w:rsidRPr="00385937" w:rsidRDefault="00385937" w:rsidP="00ED684C">
      <w:pPr>
        <w:rPr>
          <w:u w:val="single"/>
        </w:rPr>
      </w:pPr>
      <w:r w:rsidRPr="00385937">
        <w:rPr>
          <w:u w:val="single"/>
        </w:rPr>
        <w:t>Milestones:</w:t>
      </w:r>
    </w:p>
    <w:p w14:paraId="0D29A829" w14:textId="518FB4D9" w:rsidR="00ED684C" w:rsidRPr="00CC347D" w:rsidRDefault="00ED684C" w:rsidP="00ED684C">
      <w:pPr>
        <w:pStyle w:val="ListParagraph"/>
        <w:numPr>
          <w:ilvl w:val="0"/>
          <w:numId w:val="6"/>
        </w:numPr>
      </w:pPr>
      <w:r w:rsidRPr="00CC347D">
        <w:t xml:space="preserve">Small proof of concept app – to demonstrate a working example of calling an alarm or notification at a </w:t>
      </w:r>
      <w:r w:rsidR="00FF74F2">
        <w:t>pre-</w:t>
      </w:r>
      <w:r w:rsidRPr="00CC347D">
        <w:t>scheduled time, e.g. setting mobile phone to ring, vibrate and display an on-screen message at a set time.</w:t>
      </w:r>
      <w:r w:rsidR="00DB7CCB">
        <w:t xml:space="preserve"> (1 week)</w:t>
      </w:r>
    </w:p>
    <w:p w14:paraId="1224D4AF" w14:textId="77777777" w:rsidR="007F0577" w:rsidRDefault="007F0577" w:rsidP="007F0577">
      <w:pPr>
        <w:pStyle w:val="ListParagraph"/>
      </w:pPr>
    </w:p>
    <w:p w14:paraId="2A00025C" w14:textId="77777777" w:rsidR="00385937" w:rsidRDefault="00385937" w:rsidP="007F0577">
      <w:pPr>
        <w:pStyle w:val="ListParagraph"/>
      </w:pPr>
    </w:p>
    <w:p w14:paraId="5D675385" w14:textId="33540953" w:rsidR="00ED684C" w:rsidRDefault="007F0577" w:rsidP="007F0577">
      <w:pPr>
        <w:pStyle w:val="ListParagraph"/>
        <w:numPr>
          <w:ilvl w:val="0"/>
          <w:numId w:val="6"/>
        </w:numPr>
      </w:pPr>
      <w:r>
        <w:t>Console app to demonstrate retrieval and manipulation of the</w:t>
      </w:r>
      <w:r w:rsidRPr="00AF2C31">
        <w:t xml:space="preserve"> 3</w:t>
      </w:r>
      <w:r w:rsidRPr="00AF2C31">
        <w:rPr>
          <w:vertAlign w:val="superscript"/>
        </w:rPr>
        <w:t>rd</w:t>
      </w:r>
      <w:r w:rsidRPr="00AF2C31">
        <w:t xml:space="preserve"> party </w:t>
      </w:r>
      <w:r w:rsidR="003B59C4">
        <w:t xml:space="preserve">XML </w:t>
      </w:r>
      <w:r w:rsidRPr="00AF2C31">
        <w:t xml:space="preserve">news event </w:t>
      </w:r>
      <w:r>
        <w:t>list</w:t>
      </w:r>
      <w:r w:rsidR="003B59C4">
        <w:t>,</w:t>
      </w:r>
      <w:r>
        <w:t xml:space="preserve"> e.g. convert XML data to list &amp; sort by currency, date or impact</w:t>
      </w:r>
      <w:r w:rsidR="00501B4D">
        <w:t xml:space="preserve"> and store in database.</w:t>
      </w:r>
      <w:r w:rsidR="00E90A0A">
        <w:t xml:space="preserve">          </w:t>
      </w:r>
      <w:r w:rsidR="0080005C">
        <w:t xml:space="preserve"> (2 weeks)</w:t>
      </w:r>
    </w:p>
    <w:p w14:paraId="5FFBF5D3" w14:textId="77777777" w:rsidR="0014119C" w:rsidRPr="00F169A4" w:rsidRDefault="0014119C" w:rsidP="0014119C"/>
    <w:p w14:paraId="601277B1" w14:textId="520AF2F6" w:rsidR="0014119C" w:rsidRPr="00AF2C31" w:rsidRDefault="0014119C" w:rsidP="0014119C">
      <w:pPr>
        <w:pStyle w:val="ListParagraph"/>
        <w:numPr>
          <w:ilvl w:val="0"/>
          <w:numId w:val="6"/>
        </w:numPr>
      </w:pPr>
      <w:r w:rsidRPr="00AF2C31">
        <w:t>A non-functional mock-up</w:t>
      </w:r>
      <w:r w:rsidR="00092109">
        <w:t xml:space="preserve"> / prototype</w:t>
      </w:r>
      <w:r w:rsidR="00E73ADA">
        <w:t xml:space="preserve"> to</w:t>
      </w:r>
      <w:r w:rsidR="001E7D6E">
        <w:t>;</w:t>
      </w:r>
    </w:p>
    <w:p w14:paraId="3F86AB8D" w14:textId="2853CFB4" w:rsidR="001E7D6E" w:rsidRDefault="0014119C" w:rsidP="0014119C">
      <w:pPr>
        <w:pStyle w:val="ListParagraph"/>
        <w:numPr>
          <w:ilvl w:val="0"/>
          <w:numId w:val="5"/>
        </w:numPr>
      </w:pPr>
      <w:r w:rsidRPr="00AF2C31">
        <w:t>display design and flow of</w:t>
      </w:r>
      <w:r w:rsidR="00F24962">
        <w:t xml:space="preserve"> </w:t>
      </w:r>
      <w:r w:rsidRPr="00AF2C31">
        <w:t>app</w:t>
      </w:r>
      <w:r w:rsidR="001E7D6E">
        <w:t xml:space="preserve"> </w:t>
      </w:r>
      <w:r w:rsidRPr="00AF2C31">
        <w:t>from one screen to another,</w:t>
      </w:r>
    </w:p>
    <w:p w14:paraId="61268631" w14:textId="038042C7" w:rsidR="0014119C" w:rsidRDefault="0014119C" w:rsidP="0014119C">
      <w:pPr>
        <w:pStyle w:val="ListParagraph"/>
        <w:numPr>
          <w:ilvl w:val="0"/>
          <w:numId w:val="5"/>
        </w:numPr>
      </w:pPr>
      <w:r w:rsidRPr="00AF2C31">
        <w:t xml:space="preserve">use </w:t>
      </w:r>
      <w:r w:rsidR="00E73ADA">
        <w:t xml:space="preserve">of </w:t>
      </w:r>
      <w:r w:rsidR="0080005C">
        <w:t xml:space="preserve">menus, </w:t>
      </w:r>
      <w:r w:rsidRPr="00AF2C31">
        <w:t>graphics and theme templates</w:t>
      </w:r>
      <w:r w:rsidR="001E7D6E">
        <w:t>,</w:t>
      </w:r>
    </w:p>
    <w:p w14:paraId="1DF6FFB6" w14:textId="333F3426" w:rsidR="001A304C" w:rsidRDefault="001A304C" w:rsidP="0014119C">
      <w:pPr>
        <w:pStyle w:val="ListParagraph"/>
        <w:numPr>
          <w:ilvl w:val="0"/>
          <w:numId w:val="5"/>
        </w:numPr>
      </w:pPr>
      <w:r>
        <w:t>hard-coded sample data.</w:t>
      </w:r>
      <w:r w:rsidR="0080005C">
        <w:t xml:space="preserve"> (2 weeks)</w:t>
      </w:r>
    </w:p>
    <w:p w14:paraId="27BCB0E6" w14:textId="75C04E73" w:rsidR="00092109" w:rsidRDefault="00092109" w:rsidP="00092109">
      <w:pPr>
        <w:ind w:left="360"/>
      </w:pPr>
    </w:p>
    <w:p w14:paraId="6D8E779A" w14:textId="16136228" w:rsidR="00877742" w:rsidRDefault="00877742" w:rsidP="0092545A">
      <w:pPr>
        <w:pStyle w:val="ListParagraph"/>
        <w:numPr>
          <w:ilvl w:val="0"/>
          <w:numId w:val="25"/>
        </w:numPr>
      </w:pPr>
      <w:r>
        <w:t>Commence adding functionality to prototype:</w:t>
      </w:r>
    </w:p>
    <w:p w14:paraId="4D01C061" w14:textId="77777777" w:rsidR="00877742" w:rsidRDefault="00877742" w:rsidP="00092109">
      <w:pPr>
        <w:ind w:left="360"/>
      </w:pPr>
    </w:p>
    <w:p w14:paraId="0CDB41D9" w14:textId="77777777" w:rsidR="00092109" w:rsidRDefault="00092109" w:rsidP="00385937">
      <w:pPr>
        <w:pStyle w:val="ListParagraph"/>
        <w:numPr>
          <w:ilvl w:val="0"/>
          <w:numId w:val="23"/>
        </w:numPr>
      </w:pPr>
      <w:r>
        <w:t>Update weekly XML data section;</w:t>
      </w:r>
    </w:p>
    <w:p w14:paraId="5279D096" w14:textId="43D13E0B" w:rsidR="00092109" w:rsidRDefault="00092109" w:rsidP="007B7165">
      <w:pPr>
        <w:pStyle w:val="ListParagraph"/>
        <w:numPr>
          <w:ilvl w:val="0"/>
          <w:numId w:val="5"/>
        </w:numPr>
      </w:pPr>
      <w:r>
        <w:t>Import xml file or download from URL which is stored in Shared-Preferences, update &amp; verify.</w:t>
      </w:r>
      <w:r w:rsidR="0080005C">
        <w:t xml:space="preserve"> (1 week)</w:t>
      </w:r>
    </w:p>
    <w:p w14:paraId="2643F185" w14:textId="77777777" w:rsidR="00C33716" w:rsidRDefault="00C33716" w:rsidP="00092109">
      <w:pPr>
        <w:ind w:left="360"/>
      </w:pPr>
    </w:p>
    <w:p w14:paraId="17954BCB" w14:textId="77777777" w:rsidR="00C33716" w:rsidRDefault="00C33716" w:rsidP="00385937">
      <w:pPr>
        <w:pStyle w:val="ListParagraph"/>
        <w:numPr>
          <w:ilvl w:val="0"/>
          <w:numId w:val="23"/>
        </w:numPr>
      </w:pPr>
      <w:r>
        <w:t>Display all content from XML in list;</w:t>
      </w:r>
    </w:p>
    <w:p w14:paraId="5589615E" w14:textId="77777777" w:rsidR="00C33716" w:rsidRDefault="00C33716" w:rsidP="007B7165">
      <w:pPr>
        <w:pStyle w:val="ListParagraph"/>
        <w:numPr>
          <w:ilvl w:val="0"/>
          <w:numId w:val="5"/>
        </w:numPr>
      </w:pPr>
      <w:r>
        <w:t>Refine by user selected buttons for currency, market impact, date.</w:t>
      </w:r>
    </w:p>
    <w:p w14:paraId="12693CF3" w14:textId="01CC68FA" w:rsidR="00C33716" w:rsidRDefault="00C33716" w:rsidP="007B7165">
      <w:pPr>
        <w:pStyle w:val="ListParagraph"/>
        <w:numPr>
          <w:ilvl w:val="0"/>
          <w:numId w:val="5"/>
        </w:numPr>
      </w:pPr>
      <w:r>
        <w:t>Add user selection to a watch list, store in database, display.</w:t>
      </w:r>
      <w:r w:rsidR="0080005C">
        <w:t xml:space="preserve"> (2 weeks)</w:t>
      </w:r>
    </w:p>
    <w:p w14:paraId="6A53FC09" w14:textId="77777777" w:rsidR="00C33716" w:rsidRDefault="00C33716" w:rsidP="00092109">
      <w:pPr>
        <w:ind w:left="360"/>
      </w:pPr>
    </w:p>
    <w:p w14:paraId="32F8C33B" w14:textId="77777777" w:rsidR="00C33716" w:rsidRDefault="00C33716" w:rsidP="00385937">
      <w:pPr>
        <w:pStyle w:val="ListParagraph"/>
        <w:numPr>
          <w:ilvl w:val="0"/>
          <w:numId w:val="23"/>
        </w:numPr>
      </w:pPr>
      <w:r>
        <w:t>Create device alarms &amp; notifications from watchlist;</w:t>
      </w:r>
    </w:p>
    <w:p w14:paraId="0C667FBC" w14:textId="77777777" w:rsidR="00C33716" w:rsidRDefault="007B7165" w:rsidP="007B7165">
      <w:pPr>
        <w:pStyle w:val="ListParagraph"/>
        <w:numPr>
          <w:ilvl w:val="0"/>
          <w:numId w:val="5"/>
        </w:numPr>
      </w:pPr>
      <w:r>
        <w:t>Alarms - a</w:t>
      </w:r>
      <w:r w:rsidR="00C33716">
        <w:t>dd, view, delete, reset all</w:t>
      </w:r>
      <w:r>
        <w:t>.</w:t>
      </w:r>
    </w:p>
    <w:p w14:paraId="533F05D8" w14:textId="77777777" w:rsidR="007B7165" w:rsidRDefault="007B7165" w:rsidP="007B7165">
      <w:pPr>
        <w:pStyle w:val="ListParagraph"/>
        <w:numPr>
          <w:ilvl w:val="0"/>
          <w:numId w:val="5"/>
        </w:numPr>
      </w:pPr>
      <w:r>
        <w:t>Set ‘alarm prior to announcement’ amount.</w:t>
      </w:r>
    </w:p>
    <w:p w14:paraId="33D0124D" w14:textId="3874C9F6" w:rsidR="007B7165" w:rsidRDefault="007B7165" w:rsidP="007B7165">
      <w:pPr>
        <w:pStyle w:val="ListParagraph"/>
        <w:numPr>
          <w:ilvl w:val="0"/>
          <w:numId w:val="5"/>
        </w:numPr>
      </w:pPr>
      <w:r>
        <w:t xml:space="preserve">Export watchlist to CSV file &amp; selected email </w:t>
      </w:r>
      <w:r w:rsidR="00F91999">
        <w:t>address. (</w:t>
      </w:r>
      <w:r w:rsidR="0080005C">
        <w:t>2 weeks)</w:t>
      </w:r>
    </w:p>
    <w:p w14:paraId="505ADDDA" w14:textId="77777777" w:rsidR="00092109" w:rsidRDefault="00092109" w:rsidP="00092109">
      <w:pPr>
        <w:ind w:left="360"/>
      </w:pPr>
    </w:p>
    <w:p w14:paraId="48FDD1C8" w14:textId="1C454A24" w:rsidR="0014119C" w:rsidRDefault="0014119C" w:rsidP="0014119C"/>
    <w:p w14:paraId="293A026C" w14:textId="7564F5A9" w:rsidR="00F7214E" w:rsidRDefault="00F7214E" w:rsidP="0014119C"/>
    <w:p w14:paraId="3D315473" w14:textId="77777777" w:rsidR="00F7214E" w:rsidRDefault="00F7214E" w:rsidP="0014119C"/>
    <w:p w14:paraId="4C65BA7A" w14:textId="77777777" w:rsidR="00C6484F" w:rsidRDefault="00C6484F" w:rsidP="00C6484F">
      <w:pPr>
        <w:ind w:left="720"/>
      </w:pPr>
    </w:p>
    <w:p w14:paraId="75AFA578" w14:textId="77777777" w:rsidR="002933AB" w:rsidRDefault="002933AB" w:rsidP="00C6484F">
      <w:pPr>
        <w:pStyle w:val="Heading1"/>
        <w:numPr>
          <w:ilvl w:val="0"/>
          <w:numId w:val="1"/>
        </w:numPr>
        <w:spacing w:after="120"/>
        <w:ind w:left="714" w:hanging="357"/>
      </w:pPr>
      <w:bookmarkStart w:id="6" w:name="_Toc514399416"/>
      <w:r>
        <w:lastRenderedPageBreak/>
        <w:t>Conclusion</w:t>
      </w:r>
      <w:bookmarkEnd w:id="6"/>
    </w:p>
    <w:p w14:paraId="73879062" w14:textId="4A5B18D0" w:rsidR="00AD4D43" w:rsidRDefault="006E388A" w:rsidP="00322AEC">
      <w:r>
        <w:t>I am looking forward to the opportunity</w:t>
      </w:r>
      <w:r w:rsidR="00FA13CC">
        <w:t xml:space="preserve"> to develop an application from concept to implementation.</w:t>
      </w:r>
      <w:r>
        <w:t xml:space="preserve"> </w:t>
      </w:r>
      <w:r w:rsidR="00FA13CC">
        <w:t>T</w:t>
      </w:r>
      <w:r>
        <w:t xml:space="preserve">o take what I have learnt on my course over the last two years, to refine my skills and </w:t>
      </w:r>
      <w:r w:rsidR="00A07817">
        <w:t xml:space="preserve">to </w:t>
      </w:r>
      <w:r>
        <w:t xml:space="preserve">continue to grow as a developer. In the process I hope to develop an artefact that will both challenge me </w:t>
      </w:r>
      <w:r w:rsidR="00A07817">
        <w:t>and</w:t>
      </w:r>
      <w:r w:rsidR="001818C5">
        <w:t xml:space="preserve"> </w:t>
      </w:r>
      <w:r>
        <w:t xml:space="preserve">be an </w:t>
      </w:r>
      <w:r w:rsidR="001818C5">
        <w:t>important</w:t>
      </w:r>
      <w:r>
        <w:t xml:space="preserve"> part of my cv portfolio.</w:t>
      </w:r>
    </w:p>
    <w:p w14:paraId="4ED21A65" w14:textId="02F30158" w:rsidR="00A21F22" w:rsidRDefault="00A21F22" w:rsidP="00322AEC"/>
    <w:p w14:paraId="3F874ED5" w14:textId="44E80E42" w:rsidR="0051418E" w:rsidRDefault="0051418E" w:rsidP="00322AEC"/>
    <w:p w14:paraId="1577D265" w14:textId="7FA9EB36" w:rsidR="0051418E" w:rsidRDefault="0051418E" w:rsidP="00322AEC"/>
    <w:p w14:paraId="664F9245" w14:textId="6273726B" w:rsidR="0051418E" w:rsidRPr="002933AB" w:rsidRDefault="0051418E" w:rsidP="0051418E">
      <w:pPr>
        <w:ind w:firstLine="714"/>
      </w:pPr>
    </w:p>
    <w:p w14:paraId="15AB5030" w14:textId="24E6D968" w:rsidR="0051418E" w:rsidRDefault="0051418E" w:rsidP="0051418E">
      <w:pPr>
        <w:pStyle w:val="Heading1"/>
        <w:numPr>
          <w:ilvl w:val="0"/>
          <w:numId w:val="1"/>
        </w:numPr>
        <w:spacing w:after="120"/>
      </w:pPr>
      <w:bookmarkStart w:id="7" w:name="_Toc514399417"/>
      <w:r>
        <w:t>References / Bibliography</w:t>
      </w:r>
      <w:bookmarkEnd w:id="7"/>
    </w:p>
    <w:p w14:paraId="68300339" w14:textId="77777777" w:rsidR="0051418E" w:rsidRDefault="0051418E" w:rsidP="0051418E">
      <w:pPr>
        <w:ind w:firstLine="720"/>
      </w:pPr>
    </w:p>
    <w:p w14:paraId="138F7F9C" w14:textId="77777777" w:rsidR="005508F6" w:rsidRPr="00311435" w:rsidRDefault="005508F6" w:rsidP="005508F6">
      <w:pPr>
        <w:spacing w:before="100" w:beforeAutospacing="1" w:after="100" w:afterAutospacing="1"/>
        <w:ind w:left="480" w:hanging="480"/>
        <w:rPr>
          <w:rFonts w:asciiTheme="majorHAnsi" w:eastAsia="Times New Roman" w:hAnsiTheme="majorHAnsi" w:cstheme="majorHAnsi"/>
          <w:lang w:eastAsia="en-IE"/>
        </w:rPr>
      </w:pPr>
      <w:r w:rsidRPr="00311435">
        <w:rPr>
          <w:rFonts w:asciiTheme="majorHAnsi" w:hAnsiTheme="majorHAnsi" w:cstheme="majorHAnsi"/>
        </w:rPr>
        <w:t>Deitel, Deital</w:t>
      </w:r>
      <w:r>
        <w:rPr>
          <w:rFonts w:asciiTheme="majorHAnsi" w:hAnsiTheme="majorHAnsi" w:cstheme="majorHAnsi"/>
        </w:rPr>
        <w:t xml:space="preserve">, </w:t>
      </w:r>
      <w:r w:rsidRPr="00311435">
        <w:rPr>
          <w:rFonts w:asciiTheme="majorHAnsi" w:hAnsiTheme="majorHAnsi" w:cstheme="majorHAnsi"/>
        </w:rPr>
        <w:t>2014</w:t>
      </w:r>
      <w:r>
        <w:rPr>
          <w:rFonts w:asciiTheme="majorHAnsi" w:hAnsiTheme="majorHAnsi" w:cstheme="majorHAnsi"/>
        </w:rPr>
        <w:t>.</w:t>
      </w:r>
      <w:r w:rsidRPr="00311435">
        <w:rPr>
          <w:rFonts w:asciiTheme="majorHAnsi" w:hAnsiTheme="majorHAnsi" w:cstheme="majorHAnsi"/>
          <w:i/>
        </w:rPr>
        <w:t xml:space="preserve"> Visual C# 2012 How to Program</w:t>
      </w:r>
      <w:r w:rsidRPr="0031143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5th</w:t>
      </w:r>
      <w:r w:rsidRPr="00311435">
        <w:rPr>
          <w:rFonts w:asciiTheme="majorHAnsi" w:hAnsiTheme="majorHAnsi" w:cstheme="majorHAnsi"/>
        </w:rPr>
        <w:t xml:space="preserve"> ed. </w:t>
      </w:r>
      <w:r w:rsidRPr="00311435">
        <w:rPr>
          <w:rFonts w:asciiTheme="majorHAnsi" w:eastAsia="Times New Roman" w:hAnsiTheme="majorHAnsi" w:cstheme="majorHAnsi"/>
          <w:lang w:eastAsia="en-IE"/>
        </w:rPr>
        <w:t xml:space="preserve"> H. Marcia et al., eds., Harlow: Pearson </w:t>
      </w:r>
      <w:r>
        <w:rPr>
          <w:rFonts w:asciiTheme="majorHAnsi" w:eastAsia="Times New Roman" w:hAnsiTheme="majorHAnsi" w:cstheme="majorHAnsi"/>
          <w:lang w:eastAsia="en-IE"/>
        </w:rPr>
        <w:t>E</w:t>
      </w:r>
      <w:r w:rsidRPr="00311435">
        <w:rPr>
          <w:rFonts w:asciiTheme="majorHAnsi" w:eastAsia="Times New Roman" w:hAnsiTheme="majorHAnsi" w:cstheme="majorHAnsi"/>
          <w:lang w:eastAsia="en-IE"/>
        </w:rPr>
        <w:t>ducation.</w:t>
      </w:r>
    </w:p>
    <w:p w14:paraId="031F3BB9" w14:textId="77777777" w:rsidR="005508F6" w:rsidRPr="003D41C7" w:rsidRDefault="005508F6" w:rsidP="005508F6">
      <w:pPr>
        <w:pStyle w:val="NoSpacing"/>
        <w:ind w:left="720" w:hanging="720"/>
        <w:rPr>
          <w:rFonts w:asciiTheme="majorHAnsi" w:hAnsiTheme="majorHAnsi" w:cstheme="majorHAnsi"/>
        </w:rPr>
      </w:pPr>
      <w:r w:rsidRPr="003D41C7">
        <w:rPr>
          <w:rFonts w:asciiTheme="majorHAnsi" w:hAnsiTheme="majorHAnsi" w:cstheme="majorHAnsi"/>
        </w:rPr>
        <w:t xml:space="preserve">Leibowitz, M., 2015. </w:t>
      </w:r>
      <w:r w:rsidRPr="003D41C7">
        <w:rPr>
          <w:rFonts w:asciiTheme="majorHAnsi" w:hAnsiTheme="majorHAnsi" w:cstheme="majorHAnsi"/>
          <w:i/>
        </w:rPr>
        <w:t>Xamarin Mobile Development for Android Cookbook</w:t>
      </w:r>
      <w:r w:rsidRPr="003D41C7">
        <w:rPr>
          <w:rFonts w:asciiTheme="majorHAnsi" w:hAnsiTheme="majorHAnsi" w:cstheme="majorHAnsi"/>
        </w:rPr>
        <w:t xml:space="preserve"> 1</w:t>
      </w:r>
      <w:r w:rsidRPr="003D41C7">
        <w:rPr>
          <w:rFonts w:asciiTheme="majorHAnsi" w:hAnsiTheme="majorHAnsi" w:cstheme="majorHAnsi"/>
          <w:vertAlign w:val="superscript"/>
        </w:rPr>
        <w:t>st</w:t>
      </w:r>
      <w:r w:rsidRPr="003D41C7">
        <w:rPr>
          <w:rFonts w:asciiTheme="majorHAnsi" w:hAnsiTheme="majorHAnsi" w:cstheme="majorHAnsi"/>
        </w:rPr>
        <w:t xml:space="preserve"> ed. A. Banerjee et al, eds. Birmingham: Packt Publishing Ltd.</w:t>
      </w:r>
    </w:p>
    <w:p w14:paraId="6042D696" w14:textId="77777777" w:rsidR="005508F6" w:rsidRDefault="005508F6" w:rsidP="005508F6">
      <w:pPr>
        <w:rPr>
          <w:rFonts w:asciiTheme="majorHAnsi" w:hAnsiTheme="majorHAnsi" w:cstheme="majorHAnsi"/>
        </w:rPr>
      </w:pPr>
    </w:p>
    <w:p w14:paraId="7F2F230A" w14:textId="77777777" w:rsidR="005508F6" w:rsidRDefault="005508F6" w:rsidP="005508F6">
      <w:pPr>
        <w:ind w:left="720" w:hanging="720"/>
        <w:rPr>
          <w:rFonts w:asciiTheme="majorHAnsi" w:eastAsia="Times New Roman" w:hAnsiTheme="majorHAnsi" w:cs="Times New Roman"/>
          <w:lang w:eastAsia="en-IE"/>
        </w:rPr>
      </w:pPr>
      <w:r>
        <w:rPr>
          <w:rFonts w:asciiTheme="majorHAnsi" w:hAnsiTheme="majorHAnsi" w:cstheme="majorHAnsi"/>
        </w:rPr>
        <w:t xml:space="preserve">Albahari, Albahari, 2016. </w:t>
      </w:r>
      <w:r w:rsidRPr="00093C2E">
        <w:rPr>
          <w:rFonts w:asciiTheme="majorHAnsi" w:hAnsiTheme="majorHAnsi" w:cstheme="majorHAnsi"/>
          <w:i/>
        </w:rPr>
        <w:t>C# 6.0 Pocket Reference</w:t>
      </w:r>
      <w:r>
        <w:rPr>
          <w:rFonts w:asciiTheme="majorHAnsi" w:hAnsiTheme="majorHAnsi" w:cstheme="majorHAnsi"/>
        </w:rPr>
        <w:t xml:space="preserve"> 1</w:t>
      </w:r>
      <w:r w:rsidRPr="00093C2E">
        <w:rPr>
          <w:rFonts w:asciiTheme="majorHAnsi" w:hAnsiTheme="majorHAnsi" w:cstheme="majorHAnsi"/>
          <w:vertAlign w:val="superscript"/>
        </w:rPr>
        <w:t>st</w:t>
      </w:r>
      <w:r>
        <w:rPr>
          <w:rFonts w:asciiTheme="majorHAnsi" w:hAnsiTheme="majorHAnsi" w:cstheme="majorHAnsi"/>
        </w:rPr>
        <w:t xml:space="preserve"> ed. B MacDonald et al., eds., California: O’Reilly Media Inc.</w:t>
      </w:r>
    </w:p>
    <w:p w14:paraId="14F88DFB" w14:textId="79F48936" w:rsidR="0051418E" w:rsidRPr="00C465D6" w:rsidRDefault="0051418E" w:rsidP="0051418E">
      <w:pPr>
        <w:spacing w:before="100" w:beforeAutospacing="1" w:after="100" w:afterAutospacing="1"/>
        <w:ind w:left="480" w:hanging="480"/>
        <w:rPr>
          <w:rFonts w:asciiTheme="majorHAnsi" w:eastAsia="Times New Roman" w:hAnsiTheme="majorHAnsi" w:cs="Times New Roman"/>
          <w:lang w:eastAsia="en-IE"/>
        </w:rPr>
      </w:pPr>
      <w:r w:rsidRPr="00C465D6">
        <w:rPr>
          <w:rFonts w:asciiTheme="majorHAnsi" w:eastAsia="Times New Roman" w:hAnsiTheme="majorHAnsi" w:cs="Times New Roman"/>
          <w:lang w:eastAsia="en-IE"/>
        </w:rPr>
        <w:t xml:space="preserve">Sommerville, I., 2015. </w:t>
      </w:r>
      <w:r w:rsidRPr="00C465D6">
        <w:rPr>
          <w:rFonts w:asciiTheme="majorHAnsi" w:eastAsia="Times New Roman" w:hAnsiTheme="majorHAnsi" w:cs="Times New Roman"/>
          <w:i/>
          <w:iCs/>
          <w:lang w:eastAsia="en-IE"/>
        </w:rPr>
        <w:t>Software Engineering</w:t>
      </w:r>
      <w:r w:rsidRPr="00C465D6">
        <w:rPr>
          <w:rFonts w:asciiTheme="majorHAnsi" w:eastAsia="Times New Roman" w:hAnsiTheme="majorHAnsi" w:cs="Times New Roman"/>
          <w:lang w:eastAsia="en-IE"/>
        </w:rPr>
        <w:t xml:space="preserve"> 10th ed. H. Marcia et al., eds., Harlow: Pearson Education.</w:t>
      </w:r>
    </w:p>
    <w:p w14:paraId="598D70AC" w14:textId="77777777" w:rsidR="0051418E" w:rsidRDefault="0051418E" w:rsidP="0051418E">
      <w:pPr>
        <w:spacing w:before="100" w:beforeAutospacing="1" w:after="100" w:afterAutospacing="1"/>
        <w:ind w:left="480" w:hanging="480"/>
        <w:rPr>
          <w:rFonts w:asciiTheme="majorHAnsi" w:eastAsia="Times New Roman" w:hAnsiTheme="majorHAnsi" w:cs="Times New Roman"/>
          <w:lang w:eastAsia="en-IE"/>
        </w:rPr>
      </w:pPr>
      <w:r>
        <w:rPr>
          <w:rFonts w:asciiTheme="majorHAnsi" w:eastAsia="Times New Roman" w:hAnsiTheme="majorHAnsi" w:cs="Times New Roman"/>
          <w:lang w:eastAsia="en-IE"/>
        </w:rPr>
        <w:t xml:space="preserve">Xamarin University. </w:t>
      </w:r>
      <w:r w:rsidRPr="00C465D6">
        <w:rPr>
          <w:rFonts w:asciiTheme="majorHAnsi" w:eastAsia="Times New Roman" w:hAnsiTheme="majorHAnsi" w:cs="Times New Roman"/>
          <w:lang w:eastAsia="en-IE"/>
        </w:rPr>
        <w:t xml:space="preserve">Available at: </w:t>
      </w:r>
      <w:hyperlink r:id="rId12" w:history="1">
        <w:r w:rsidRPr="004C456A">
          <w:rPr>
            <w:rStyle w:val="Hyperlink"/>
            <w:rFonts w:asciiTheme="majorHAnsi" w:eastAsia="Times New Roman" w:hAnsiTheme="majorHAnsi" w:cs="Times New Roman"/>
            <w:lang w:eastAsia="en-IE"/>
          </w:rPr>
          <w:t>https://university.xamarin.com</w:t>
        </w:r>
      </w:hyperlink>
      <w:r>
        <w:rPr>
          <w:rFonts w:asciiTheme="majorHAnsi" w:eastAsia="Times New Roman" w:hAnsiTheme="majorHAnsi" w:cs="Times New Roman"/>
          <w:lang w:eastAsia="en-IE"/>
        </w:rPr>
        <w:t xml:space="preserve"> </w:t>
      </w:r>
      <w:r w:rsidRPr="00C465D6">
        <w:rPr>
          <w:rFonts w:asciiTheme="majorHAnsi" w:eastAsia="Times New Roman" w:hAnsiTheme="majorHAnsi" w:cs="Times New Roman"/>
          <w:lang w:eastAsia="en-IE"/>
        </w:rPr>
        <w:t xml:space="preserve"> [Accessed </w:t>
      </w:r>
      <w:r>
        <w:rPr>
          <w:rFonts w:asciiTheme="majorHAnsi" w:eastAsia="Times New Roman" w:hAnsiTheme="majorHAnsi" w:cs="Times New Roman"/>
          <w:lang w:eastAsia="en-IE"/>
        </w:rPr>
        <w:t>May</w:t>
      </w:r>
      <w:r w:rsidRPr="00C465D6">
        <w:rPr>
          <w:rFonts w:asciiTheme="majorHAnsi" w:eastAsia="Times New Roman" w:hAnsiTheme="majorHAnsi" w:cs="Times New Roman"/>
          <w:lang w:eastAsia="en-IE"/>
        </w:rPr>
        <w:t xml:space="preserve"> 201</w:t>
      </w:r>
      <w:r>
        <w:rPr>
          <w:rFonts w:asciiTheme="majorHAnsi" w:eastAsia="Times New Roman" w:hAnsiTheme="majorHAnsi" w:cs="Times New Roman"/>
          <w:lang w:eastAsia="en-IE"/>
        </w:rPr>
        <w:t>8</w:t>
      </w:r>
      <w:r w:rsidRPr="00C465D6">
        <w:rPr>
          <w:rFonts w:asciiTheme="majorHAnsi" w:eastAsia="Times New Roman" w:hAnsiTheme="majorHAnsi" w:cs="Times New Roman"/>
          <w:lang w:eastAsia="en-IE"/>
        </w:rPr>
        <w:t>].</w:t>
      </w:r>
    </w:p>
    <w:p w14:paraId="22285EDD" w14:textId="77777777" w:rsidR="0051418E" w:rsidRDefault="0051418E" w:rsidP="0051418E">
      <w:pPr>
        <w:spacing w:before="100" w:beforeAutospacing="1" w:after="100" w:afterAutospacing="1"/>
        <w:ind w:left="480" w:hanging="480"/>
        <w:rPr>
          <w:rFonts w:asciiTheme="majorHAnsi" w:eastAsia="Times New Roman" w:hAnsiTheme="majorHAnsi" w:cs="Times New Roman"/>
          <w:lang w:eastAsia="en-IE"/>
        </w:rPr>
      </w:pPr>
      <w:r>
        <w:rPr>
          <w:rFonts w:asciiTheme="majorHAnsi" w:eastAsia="Times New Roman" w:hAnsiTheme="majorHAnsi" w:cs="Times New Roman"/>
          <w:lang w:eastAsia="en-IE"/>
        </w:rPr>
        <w:t xml:space="preserve">Xamarin Android Tutorials by Joe Rock. </w:t>
      </w:r>
      <w:r w:rsidRPr="00C465D6">
        <w:rPr>
          <w:rFonts w:asciiTheme="majorHAnsi" w:eastAsia="Times New Roman" w:hAnsiTheme="majorHAnsi" w:cs="Times New Roman"/>
          <w:lang w:eastAsia="en-IE"/>
        </w:rPr>
        <w:t>Available at:</w:t>
      </w:r>
      <w:r>
        <w:rPr>
          <w:rFonts w:asciiTheme="majorHAnsi" w:eastAsia="Times New Roman" w:hAnsiTheme="majorHAnsi" w:cs="Times New Roman"/>
          <w:lang w:eastAsia="en-IE"/>
        </w:rPr>
        <w:t xml:space="preserve"> </w:t>
      </w:r>
      <w:hyperlink r:id="rId13" w:history="1">
        <w:r w:rsidRPr="006B2090">
          <w:rPr>
            <w:rStyle w:val="Hyperlink"/>
            <w:rFonts w:asciiTheme="majorHAnsi" w:eastAsia="Times New Roman" w:hAnsiTheme="majorHAnsi" w:cs="Times New Roman"/>
            <w:lang w:eastAsia="en-IE"/>
          </w:rPr>
          <w:t>https://www.youtube.com/channel/UCFH-Tn6ggt9yLWJ4V9NizZA</w:t>
        </w:r>
      </w:hyperlink>
      <w:r>
        <w:rPr>
          <w:rFonts w:asciiTheme="majorHAnsi" w:eastAsia="Times New Roman" w:hAnsiTheme="majorHAnsi" w:cs="Times New Roman"/>
          <w:lang w:eastAsia="en-IE"/>
        </w:rPr>
        <w:t xml:space="preserve"> </w:t>
      </w:r>
      <w:r w:rsidRPr="00C465D6">
        <w:rPr>
          <w:rFonts w:asciiTheme="majorHAnsi" w:eastAsia="Times New Roman" w:hAnsiTheme="majorHAnsi" w:cs="Times New Roman"/>
          <w:lang w:eastAsia="en-IE"/>
        </w:rPr>
        <w:t xml:space="preserve">[Accessed </w:t>
      </w:r>
      <w:r>
        <w:rPr>
          <w:rFonts w:asciiTheme="majorHAnsi" w:eastAsia="Times New Roman" w:hAnsiTheme="majorHAnsi" w:cs="Times New Roman"/>
          <w:lang w:eastAsia="en-IE"/>
        </w:rPr>
        <w:t>May</w:t>
      </w:r>
      <w:r w:rsidRPr="00C465D6">
        <w:rPr>
          <w:rFonts w:asciiTheme="majorHAnsi" w:eastAsia="Times New Roman" w:hAnsiTheme="majorHAnsi" w:cs="Times New Roman"/>
          <w:lang w:eastAsia="en-IE"/>
        </w:rPr>
        <w:t xml:space="preserve"> 201</w:t>
      </w:r>
      <w:r>
        <w:rPr>
          <w:rFonts w:asciiTheme="majorHAnsi" w:eastAsia="Times New Roman" w:hAnsiTheme="majorHAnsi" w:cs="Times New Roman"/>
          <w:lang w:eastAsia="en-IE"/>
        </w:rPr>
        <w:t>8</w:t>
      </w:r>
      <w:r w:rsidRPr="00C465D6">
        <w:rPr>
          <w:rFonts w:asciiTheme="majorHAnsi" w:eastAsia="Times New Roman" w:hAnsiTheme="majorHAnsi" w:cs="Times New Roman"/>
          <w:lang w:eastAsia="en-IE"/>
        </w:rPr>
        <w:t>].</w:t>
      </w:r>
    </w:p>
    <w:p w14:paraId="01CBF8BD" w14:textId="77777777" w:rsidR="0051418E" w:rsidRDefault="0051418E" w:rsidP="0051418E">
      <w:pPr>
        <w:spacing w:before="100" w:beforeAutospacing="1" w:after="100" w:afterAutospacing="1"/>
        <w:ind w:left="480" w:hanging="480"/>
        <w:rPr>
          <w:rFonts w:asciiTheme="majorHAnsi" w:eastAsia="Times New Roman" w:hAnsiTheme="majorHAnsi" w:cs="Times New Roman"/>
          <w:lang w:eastAsia="en-IE"/>
        </w:rPr>
      </w:pPr>
      <w:r>
        <w:rPr>
          <w:rFonts w:asciiTheme="majorHAnsi" w:eastAsia="Times New Roman" w:hAnsiTheme="majorHAnsi" w:cs="Times New Roman"/>
          <w:lang w:eastAsia="en-IE"/>
        </w:rPr>
        <w:t xml:space="preserve">C# Training Tutorials. </w:t>
      </w:r>
      <w:r w:rsidRPr="00C465D6">
        <w:rPr>
          <w:rFonts w:asciiTheme="majorHAnsi" w:eastAsia="Times New Roman" w:hAnsiTheme="majorHAnsi" w:cs="Times New Roman"/>
          <w:lang w:eastAsia="en-IE"/>
        </w:rPr>
        <w:t>Available at</w:t>
      </w:r>
      <w:r>
        <w:rPr>
          <w:rFonts w:asciiTheme="majorHAnsi" w:eastAsia="Times New Roman" w:hAnsiTheme="majorHAnsi" w:cs="Times New Roman"/>
          <w:lang w:eastAsia="en-IE"/>
        </w:rPr>
        <w:t xml:space="preserve"> </w:t>
      </w:r>
      <w:r w:rsidRPr="00C465D6">
        <w:rPr>
          <w:rFonts w:asciiTheme="majorHAnsi" w:eastAsia="Times New Roman" w:hAnsiTheme="majorHAnsi" w:cs="Times New Roman"/>
          <w:lang w:eastAsia="en-IE"/>
        </w:rPr>
        <w:t>:</w:t>
      </w:r>
      <w:hyperlink r:id="rId14" w:history="1">
        <w:r w:rsidRPr="006B2090">
          <w:rPr>
            <w:rStyle w:val="Hyperlink"/>
            <w:rFonts w:asciiTheme="majorHAnsi" w:eastAsia="Times New Roman" w:hAnsiTheme="majorHAnsi" w:cs="Times New Roman"/>
            <w:lang w:eastAsia="en-IE"/>
          </w:rPr>
          <w:t>https://www.youtube.com/user/IAmTimCorey</w:t>
        </w:r>
      </w:hyperlink>
      <w:r>
        <w:rPr>
          <w:rFonts w:asciiTheme="majorHAnsi" w:eastAsia="Times New Roman" w:hAnsiTheme="majorHAnsi" w:cs="Times New Roman"/>
          <w:lang w:eastAsia="en-IE"/>
        </w:rPr>
        <w:t xml:space="preserve"> </w:t>
      </w:r>
      <w:r w:rsidRPr="00C465D6">
        <w:rPr>
          <w:rFonts w:asciiTheme="majorHAnsi" w:eastAsia="Times New Roman" w:hAnsiTheme="majorHAnsi" w:cs="Times New Roman"/>
          <w:lang w:eastAsia="en-IE"/>
        </w:rPr>
        <w:t xml:space="preserve">[Accessed </w:t>
      </w:r>
      <w:r>
        <w:rPr>
          <w:rFonts w:asciiTheme="majorHAnsi" w:eastAsia="Times New Roman" w:hAnsiTheme="majorHAnsi" w:cs="Times New Roman"/>
          <w:lang w:eastAsia="en-IE"/>
        </w:rPr>
        <w:t>May</w:t>
      </w:r>
      <w:r w:rsidRPr="00C465D6">
        <w:rPr>
          <w:rFonts w:asciiTheme="majorHAnsi" w:eastAsia="Times New Roman" w:hAnsiTheme="majorHAnsi" w:cs="Times New Roman"/>
          <w:lang w:eastAsia="en-IE"/>
        </w:rPr>
        <w:t xml:space="preserve"> 201</w:t>
      </w:r>
      <w:r>
        <w:rPr>
          <w:rFonts w:asciiTheme="majorHAnsi" w:eastAsia="Times New Roman" w:hAnsiTheme="majorHAnsi" w:cs="Times New Roman"/>
          <w:lang w:eastAsia="en-IE"/>
        </w:rPr>
        <w:t>8</w:t>
      </w:r>
      <w:r w:rsidRPr="00C465D6">
        <w:rPr>
          <w:rFonts w:asciiTheme="majorHAnsi" w:eastAsia="Times New Roman" w:hAnsiTheme="majorHAnsi" w:cs="Times New Roman"/>
          <w:lang w:eastAsia="en-IE"/>
        </w:rPr>
        <w:t>].</w:t>
      </w:r>
    </w:p>
    <w:p w14:paraId="091223D6" w14:textId="77777777" w:rsidR="0051418E" w:rsidRPr="00283C16" w:rsidRDefault="0051418E" w:rsidP="0051418E">
      <w:pPr>
        <w:spacing w:before="100" w:beforeAutospacing="1" w:after="100" w:afterAutospacing="1"/>
        <w:ind w:left="480" w:hanging="480"/>
        <w:rPr>
          <w:rFonts w:asciiTheme="majorHAnsi" w:eastAsia="Times New Roman" w:hAnsiTheme="majorHAnsi" w:cs="Times New Roman"/>
          <w:lang w:eastAsia="en-IE"/>
        </w:rPr>
      </w:pPr>
      <w:r w:rsidRPr="00102F06">
        <w:t>Xamarin Documentation</w:t>
      </w:r>
      <w:r>
        <w:t xml:space="preserve">: </w:t>
      </w:r>
      <w:r w:rsidRPr="00C465D6">
        <w:rPr>
          <w:rFonts w:asciiTheme="majorHAnsi" w:eastAsia="Times New Roman" w:hAnsiTheme="majorHAnsi" w:cs="Times New Roman"/>
          <w:lang w:eastAsia="en-IE"/>
        </w:rPr>
        <w:t>Available at:</w:t>
      </w:r>
      <w:r>
        <w:rPr>
          <w:rFonts w:asciiTheme="majorHAnsi" w:eastAsia="Times New Roman" w:hAnsiTheme="majorHAnsi" w:cs="Times New Roman"/>
          <w:lang w:eastAsia="en-IE"/>
        </w:rPr>
        <w:t xml:space="preserve"> </w:t>
      </w:r>
      <w:hyperlink r:id="rId15" w:anchor="pivot=platforms&amp;panel=Android" w:history="1">
        <w:r w:rsidRPr="006B2090">
          <w:rPr>
            <w:rStyle w:val="Hyperlink"/>
            <w:rFonts w:asciiTheme="majorHAnsi" w:eastAsia="Times New Roman" w:hAnsiTheme="majorHAnsi" w:cs="Times New Roman"/>
            <w:lang w:eastAsia="en-IE"/>
          </w:rPr>
          <w:t>https://docs.microsoft.com/en-us/xamarin/#pivot=platforms&amp;panel=Android</w:t>
        </w:r>
      </w:hyperlink>
      <w:r>
        <w:rPr>
          <w:rFonts w:asciiTheme="majorHAnsi" w:eastAsia="Times New Roman" w:hAnsiTheme="majorHAnsi" w:cs="Times New Roman"/>
          <w:lang w:eastAsia="en-IE"/>
        </w:rPr>
        <w:t xml:space="preserve"> </w:t>
      </w:r>
      <w:r w:rsidRPr="00C465D6">
        <w:rPr>
          <w:rFonts w:asciiTheme="majorHAnsi" w:eastAsia="Times New Roman" w:hAnsiTheme="majorHAnsi" w:cs="Times New Roman"/>
          <w:lang w:eastAsia="en-IE"/>
        </w:rPr>
        <w:t xml:space="preserve">[Accessed </w:t>
      </w:r>
      <w:r>
        <w:rPr>
          <w:rFonts w:asciiTheme="majorHAnsi" w:eastAsia="Times New Roman" w:hAnsiTheme="majorHAnsi" w:cs="Times New Roman"/>
          <w:lang w:eastAsia="en-IE"/>
        </w:rPr>
        <w:t>May</w:t>
      </w:r>
      <w:r w:rsidRPr="00C465D6">
        <w:rPr>
          <w:rFonts w:asciiTheme="majorHAnsi" w:eastAsia="Times New Roman" w:hAnsiTheme="majorHAnsi" w:cs="Times New Roman"/>
          <w:lang w:eastAsia="en-IE"/>
        </w:rPr>
        <w:t xml:space="preserve"> 201</w:t>
      </w:r>
      <w:r>
        <w:rPr>
          <w:rFonts w:asciiTheme="majorHAnsi" w:eastAsia="Times New Roman" w:hAnsiTheme="majorHAnsi" w:cs="Times New Roman"/>
          <w:lang w:eastAsia="en-IE"/>
        </w:rPr>
        <w:t>8</w:t>
      </w:r>
      <w:r w:rsidRPr="00C465D6">
        <w:rPr>
          <w:rFonts w:asciiTheme="majorHAnsi" w:eastAsia="Times New Roman" w:hAnsiTheme="majorHAnsi" w:cs="Times New Roman"/>
          <w:lang w:eastAsia="en-IE"/>
        </w:rPr>
        <w:t>].</w:t>
      </w:r>
    </w:p>
    <w:p w14:paraId="17F56C90" w14:textId="77777777" w:rsidR="0051418E" w:rsidRDefault="0051418E" w:rsidP="0051418E"/>
    <w:p w14:paraId="3D52940A" w14:textId="77777777" w:rsidR="0051418E" w:rsidRDefault="0051418E" w:rsidP="0051418E"/>
    <w:p w14:paraId="4679E69D" w14:textId="0299AD24" w:rsidR="00A21F22" w:rsidRDefault="00483A2F" w:rsidP="00A21F22">
      <w:pPr>
        <w:pStyle w:val="Heading1"/>
      </w:pPr>
      <w:bookmarkStart w:id="8" w:name="_Toc514399418"/>
      <w:r w:rsidRPr="00227AD3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8428783" wp14:editId="508C54BC">
            <wp:simplePos x="0" y="0"/>
            <wp:positionH relativeFrom="margin">
              <wp:posOffset>-542925</wp:posOffset>
            </wp:positionH>
            <wp:positionV relativeFrom="paragraph">
              <wp:posOffset>407670</wp:posOffset>
            </wp:positionV>
            <wp:extent cx="6772275" cy="30194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F22">
        <w:t>A</w:t>
      </w:r>
      <w:r w:rsidR="00A21F22" w:rsidRPr="00227AD3">
        <w:t>ppendix 1 – Design specification:</w:t>
      </w:r>
      <w:bookmarkEnd w:id="8"/>
    </w:p>
    <w:p w14:paraId="5C93E6B0" w14:textId="77777777" w:rsidR="00483A2F" w:rsidRPr="00483A2F" w:rsidRDefault="00483A2F" w:rsidP="00483A2F"/>
    <w:p w14:paraId="06849871" w14:textId="27D8D5BC" w:rsidR="00A21F22" w:rsidRDefault="00A21F22" w:rsidP="00A21F22"/>
    <w:p w14:paraId="448C46FE" w14:textId="548C52DE" w:rsidR="00A21F22" w:rsidRDefault="00A21F22" w:rsidP="00A21F22"/>
    <w:p w14:paraId="7C75304B" w14:textId="168F7661" w:rsidR="00A21F22" w:rsidRDefault="00A21F22" w:rsidP="00A21F22">
      <w:pPr>
        <w:pStyle w:val="Heading1"/>
      </w:pPr>
      <w:bookmarkStart w:id="9" w:name="_Toc514399419"/>
      <w:r>
        <w:t>A</w:t>
      </w:r>
      <w:r w:rsidRPr="00227AD3">
        <w:t xml:space="preserve">ppendix </w:t>
      </w:r>
      <w:r w:rsidR="00A21574">
        <w:t>2</w:t>
      </w:r>
      <w:r w:rsidRPr="00227AD3">
        <w:t xml:space="preserve"> – </w:t>
      </w:r>
      <w:r w:rsidR="00A21574">
        <w:t xml:space="preserve">Sample </w:t>
      </w:r>
      <w:r>
        <w:t>XML code</w:t>
      </w:r>
      <w:r w:rsidRPr="00227AD3">
        <w:t>:</w:t>
      </w:r>
      <w:bookmarkEnd w:id="9"/>
    </w:p>
    <w:p w14:paraId="18BD37CA" w14:textId="77777777" w:rsidR="00FB72A3" w:rsidRPr="00FB72A3" w:rsidRDefault="00FB72A3" w:rsidP="00FB72A3"/>
    <w:p w14:paraId="0C9BA9D5" w14:textId="77777777" w:rsidR="00A21574" w:rsidRDefault="00A21574" w:rsidP="00A21574">
      <w:pPr>
        <w:ind w:left="720" w:hanging="720"/>
      </w:pPr>
      <w:r>
        <w:t xml:space="preserve">Sample XML of fundamental news releases published weekly. Available at: </w:t>
      </w:r>
      <w:r w:rsidRPr="002A1365">
        <w:t>https://www.forexfactory.com/ffcal_week_this.xml</w:t>
      </w:r>
    </w:p>
    <w:p w14:paraId="03101785" w14:textId="77777777" w:rsidR="00A21574" w:rsidRDefault="00A21574" w:rsidP="00A21574"/>
    <w:p w14:paraId="1B62F288" w14:textId="77777777" w:rsidR="00A21574" w:rsidRDefault="00A21574" w:rsidP="00A21574">
      <w:r>
        <w:t>&lt;?xml version="1.0" encoding="windows-1252"?&gt;</w:t>
      </w:r>
    </w:p>
    <w:p w14:paraId="3DFEFB23" w14:textId="77777777" w:rsidR="00A21574" w:rsidRDefault="00A21574" w:rsidP="00A21574">
      <w:r>
        <w:t>&lt;weeklyevents&gt;</w:t>
      </w:r>
    </w:p>
    <w:p w14:paraId="79F5533D" w14:textId="77777777" w:rsidR="00A21574" w:rsidRDefault="00A21574" w:rsidP="00A21574">
      <w:r>
        <w:tab/>
        <w:t>&lt;event&gt;</w:t>
      </w:r>
    </w:p>
    <w:p w14:paraId="53875015" w14:textId="77777777" w:rsidR="00A21574" w:rsidRDefault="00A21574" w:rsidP="00A21574">
      <w:r>
        <w:tab/>
      </w:r>
      <w:r>
        <w:tab/>
        <w:t>&lt;title&gt;FPI m/m&lt;/title&gt;</w:t>
      </w:r>
    </w:p>
    <w:p w14:paraId="09181877" w14:textId="77777777" w:rsidR="00A21574" w:rsidRDefault="00A21574" w:rsidP="00A21574">
      <w:r>
        <w:tab/>
      </w:r>
      <w:r>
        <w:tab/>
        <w:t>&lt;country&gt;NZD&lt;/country&gt;</w:t>
      </w:r>
    </w:p>
    <w:p w14:paraId="7C6F30BE" w14:textId="77777777" w:rsidR="00A21574" w:rsidRDefault="00A21574" w:rsidP="00A21574">
      <w:r>
        <w:tab/>
      </w:r>
      <w:r>
        <w:tab/>
        <w:t>&lt;date&gt;&lt;![CDATA[04-15-2018]]&gt;&lt;/date&gt;</w:t>
      </w:r>
    </w:p>
    <w:p w14:paraId="50ADECF9" w14:textId="77777777" w:rsidR="00A21574" w:rsidRDefault="00A21574" w:rsidP="00A21574">
      <w:r>
        <w:tab/>
      </w:r>
      <w:r>
        <w:tab/>
        <w:t>&lt;time&gt;&lt;![CDATA[10:45pm]]&gt;&lt;/time&gt;</w:t>
      </w:r>
    </w:p>
    <w:p w14:paraId="3B68E15A" w14:textId="77777777" w:rsidR="00A21574" w:rsidRDefault="00A21574" w:rsidP="00A21574">
      <w:r>
        <w:tab/>
      </w:r>
      <w:r>
        <w:tab/>
        <w:t>&lt;impact&gt;&lt;![CDATA[Low]]&gt;&lt;/impact&gt;</w:t>
      </w:r>
    </w:p>
    <w:p w14:paraId="419A0BD1" w14:textId="77777777" w:rsidR="00A21574" w:rsidRDefault="00A21574" w:rsidP="00A21574">
      <w:r>
        <w:tab/>
      </w:r>
      <w:r>
        <w:tab/>
        <w:t>&lt;forecast /&gt;</w:t>
      </w:r>
    </w:p>
    <w:p w14:paraId="4DC42DC3" w14:textId="77777777" w:rsidR="00A21574" w:rsidRDefault="00A21574" w:rsidP="00A21574">
      <w:r>
        <w:tab/>
      </w:r>
      <w:r>
        <w:tab/>
        <w:t>&lt;previous&gt;&lt;![CDATA[-0.5%]]&gt;&lt;/previous&gt;</w:t>
      </w:r>
    </w:p>
    <w:p w14:paraId="7A1C6DB3" w14:textId="77777777" w:rsidR="00A21574" w:rsidRDefault="00A21574" w:rsidP="00A21574">
      <w:r>
        <w:tab/>
        <w:t>&lt;/event&gt;</w:t>
      </w:r>
    </w:p>
    <w:p w14:paraId="2FA96064" w14:textId="77777777" w:rsidR="00A21574" w:rsidRDefault="00A21574" w:rsidP="00A21574">
      <w:r>
        <w:lastRenderedPageBreak/>
        <w:tab/>
        <w:t>&lt;event&gt;</w:t>
      </w:r>
    </w:p>
    <w:p w14:paraId="0FE3B99E" w14:textId="77777777" w:rsidR="00A21574" w:rsidRDefault="00A21574" w:rsidP="00A21574">
      <w:r>
        <w:tab/>
      </w:r>
      <w:r>
        <w:tab/>
        <w:t>&lt;title&gt;Rightmove HPI m/m&lt;/title&gt;</w:t>
      </w:r>
    </w:p>
    <w:p w14:paraId="2E549B58" w14:textId="77777777" w:rsidR="00A21574" w:rsidRDefault="00A21574" w:rsidP="00A21574">
      <w:r>
        <w:tab/>
      </w:r>
      <w:r>
        <w:tab/>
        <w:t>&lt;country&gt;GBP&lt;/country&gt;</w:t>
      </w:r>
    </w:p>
    <w:p w14:paraId="7ED85A9A" w14:textId="77777777" w:rsidR="00A21574" w:rsidRDefault="00A21574" w:rsidP="00A21574">
      <w:r>
        <w:tab/>
      </w:r>
      <w:r>
        <w:tab/>
        <w:t>&lt;date&gt;&lt;![CDATA[04-15-2018]]&gt;&lt;/date&gt;</w:t>
      </w:r>
    </w:p>
    <w:p w14:paraId="4D18CBC4" w14:textId="77777777" w:rsidR="00A21574" w:rsidRDefault="00A21574" w:rsidP="00A21574">
      <w:r>
        <w:tab/>
      </w:r>
      <w:r>
        <w:tab/>
        <w:t>&lt;time&gt;&lt;![CDATA[11:01pm]]&gt;&lt;/time&gt;</w:t>
      </w:r>
    </w:p>
    <w:p w14:paraId="4B4E07ED" w14:textId="77777777" w:rsidR="00A21574" w:rsidRDefault="00A21574" w:rsidP="00A21574">
      <w:r>
        <w:tab/>
      </w:r>
      <w:r>
        <w:tab/>
        <w:t>&lt;impact&gt;&lt;![CDATA[Low]]&gt;&lt;/impact&gt;</w:t>
      </w:r>
    </w:p>
    <w:p w14:paraId="0B92F441" w14:textId="77777777" w:rsidR="00A21574" w:rsidRDefault="00A21574" w:rsidP="00A21574">
      <w:r>
        <w:tab/>
      </w:r>
      <w:r>
        <w:tab/>
        <w:t>&lt;forecast /&gt;</w:t>
      </w:r>
    </w:p>
    <w:p w14:paraId="1FB11D55" w14:textId="77777777" w:rsidR="00A21574" w:rsidRDefault="00A21574" w:rsidP="00A21574">
      <w:r>
        <w:tab/>
      </w:r>
      <w:r>
        <w:tab/>
        <w:t>&lt;previous&gt;&lt;![CDATA[1.5%]]&gt;&lt;/previous&gt;</w:t>
      </w:r>
    </w:p>
    <w:p w14:paraId="68BF16CD" w14:textId="77777777" w:rsidR="00A21574" w:rsidRDefault="00A21574" w:rsidP="00A21574">
      <w:r>
        <w:tab/>
        <w:t>&lt;/event&gt;</w:t>
      </w:r>
    </w:p>
    <w:p w14:paraId="05DA96E9" w14:textId="77777777" w:rsidR="00A21574" w:rsidRDefault="00A21574" w:rsidP="00A21574">
      <w:r>
        <w:tab/>
        <w:t>&lt;event&gt;</w:t>
      </w:r>
    </w:p>
    <w:p w14:paraId="2DDC135B" w14:textId="77777777" w:rsidR="00A21574" w:rsidRDefault="00A21574" w:rsidP="00A21574">
      <w:r>
        <w:tab/>
      </w:r>
      <w:r>
        <w:tab/>
        <w:t>&lt;title&gt;WPI m/m&lt;/title&gt;</w:t>
      </w:r>
    </w:p>
    <w:p w14:paraId="6EDF5210" w14:textId="77777777" w:rsidR="00A21574" w:rsidRDefault="00A21574" w:rsidP="00A21574">
      <w:r>
        <w:tab/>
      </w:r>
      <w:r>
        <w:tab/>
        <w:t>&lt;country&gt;EUR&lt;/country&gt;</w:t>
      </w:r>
    </w:p>
    <w:p w14:paraId="085C1F03" w14:textId="77777777" w:rsidR="00A21574" w:rsidRDefault="00A21574" w:rsidP="00A21574">
      <w:r>
        <w:tab/>
      </w:r>
      <w:r>
        <w:tab/>
        <w:t>&lt;date&gt;&lt;![CDATA[04-16-2018]]&gt;&lt;/date&gt;</w:t>
      </w:r>
    </w:p>
    <w:p w14:paraId="511E587B" w14:textId="77777777" w:rsidR="00A21574" w:rsidRDefault="00A21574" w:rsidP="00A21574">
      <w:r>
        <w:tab/>
      </w:r>
      <w:r>
        <w:tab/>
        <w:t>&lt;time&gt;&lt;![CDATA[5:52am]]&gt;&lt;/time&gt;</w:t>
      </w:r>
    </w:p>
    <w:p w14:paraId="14354ED6" w14:textId="77777777" w:rsidR="00A21574" w:rsidRDefault="00A21574" w:rsidP="00A21574">
      <w:r>
        <w:tab/>
      </w:r>
      <w:r>
        <w:tab/>
        <w:t>&lt;impact&gt;&lt;![CDATA[Low]]&gt;&lt;/impact&gt;</w:t>
      </w:r>
    </w:p>
    <w:p w14:paraId="5C1E2DA6" w14:textId="77777777" w:rsidR="00A21574" w:rsidRDefault="00A21574" w:rsidP="00A21574">
      <w:r>
        <w:tab/>
      </w:r>
      <w:r>
        <w:tab/>
        <w:t>&lt;forecast&gt;&lt;![CDATA[0.4%]]&gt;&lt;/forecast&gt;</w:t>
      </w:r>
    </w:p>
    <w:p w14:paraId="0CCA2534" w14:textId="77777777" w:rsidR="00A21574" w:rsidRDefault="00A21574" w:rsidP="00A21574">
      <w:r>
        <w:tab/>
      </w:r>
      <w:r>
        <w:tab/>
        <w:t>&lt;previous&gt;&lt;![CDATA[-0.3%]]&gt;&lt;/previous&gt;</w:t>
      </w:r>
    </w:p>
    <w:p w14:paraId="420204F2" w14:textId="77777777" w:rsidR="00A21574" w:rsidRDefault="00A21574" w:rsidP="00A21574">
      <w:r>
        <w:tab/>
        <w:t>&lt;/event&gt;</w:t>
      </w:r>
    </w:p>
    <w:p w14:paraId="62849593" w14:textId="77777777" w:rsidR="00A21574" w:rsidRDefault="00A21574" w:rsidP="00A21574">
      <w:r>
        <w:tab/>
      </w:r>
    </w:p>
    <w:p w14:paraId="136B0431" w14:textId="77777777" w:rsidR="00A21574" w:rsidRDefault="00A21574" w:rsidP="00A21574">
      <w:r>
        <w:t>&lt;/weeklyevents&gt;</w:t>
      </w:r>
      <w:bookmarkStart w:id="10" w:name="_GoBack"/>
      <w:bookmarkEnd w:id="10"/>
    </w:p>
    <w:p w14:paraId="2653EB43" w14:textId="77777777" w:rsidR="00A21F22" w:rsidRPr="00A21F22" w:rsidRDefault="00A21F22" w:rsidP="00A21F22"/>
    <w:sectPr w:rsidR="00A21F22" w:rsidRPr="00A21F22" w:rsidSect="006E1348">
      <w:footerReference w:type="default" r:id="rId17"/>
      <w:footerReference w:type="firs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5A6E7" w14:textId="77777777" w:rsidR="00A454D2" w:rsidRDefault="00A454D2" w:rsidP="00C60445">
      <w:pPr>
        <w:spacing w:after="0" w:line="240" w:lineRule="auto"/>
      </w:pPr>
      <w:r>
        <w:separator/>
      </w:r>
    </w:p>
  </w:endnote>
  <w:endnote w:type="continuationSeparator" w:id="0">
    <w:p w14:paraId="4986EA7E" w14:textId="77777777" w:rsidR="00A454D2" w:rsidRDefault="00A454D2" w:rsidP="00C60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759C6" w14:textId="6A89A00E" w:rsidR="00C6484F" w:rsidRDefault="00C648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5A76D" w14:textId="564B6C3C" w:rsidR="00C60445" w:rsidRDefault="00C60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BADC7" w14:textId="77777777" w:rsidR="00A454D2" w:rsidRDefault="00A454D2" w:rsidP="00C60445">
      <w:pPr>
        <w:spacing w:after="0" w:line="240" w:lineRule="auto"/>
      </w:pPr>
      <w:r>
        <w:separator/>
      </w:r>
    </w:p>
  </w:footnote>
  <w:footnote w:type="continuationSeparator" w:id="0">
    <w:p w14:paraId="70A84FC5" w14:textId="77777777" w:rsidR="00A454D2" w:rsidRDefault="00A454D2" w:rsidP="00C60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F5C"/>
    <w:multiLevelType w:val="hybridMultilevel"/>
    <w:tmpl w:val="E5F8F280"/>
    <w:lvl w:ilvl="0" w:tplc="9528C8F6">
      <w:start w:val="10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170ABE"/>
    <w:multiLevelType w:val="hybridMultilevel"/>
    <w:tmpl w:val="7348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55599"/>
    <w:multiLevelType w:val="hybridMultilevel"/>
    <w:tmpl w:val="1B061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F7FB4"/>
    <w:multiLevelType w:val="hybridMultilevel"/>
    <w:tmpl w:val="041E69F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4136A"/>
    <w:multiLevelType w:val="hybridMultilevel"/>
    <w:tmpl w:val="041E69F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142B5"/>
    <w:multiLevelType w:val="hybridMultilevel"/>
    <w:tmpl w:val="AE905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051887"/>
    <w:multiLevelType w:val="hybridMultilevel"/>
    <w:tmpl w:val="041E69F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54E64"/>
    <w:multiLevelType w:val="hybridMultilevel"/>
    <w:tmpl w:val="A2A6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A600D"/>
    <w:multiLevelType w:val="hybridMultilevel"/>
    <w:tmpl w:val="7962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B761D"/>
    <w:multiLevelType w:val="hybridMultilevel"/>
    <w:tmpl w:val="0712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1780C"/>
    <w:multiLevelType w:val="hybridMultilevel"/>
    <w:tmpl w:val="8D8E1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72938"/>
    <w:multiLevelType w:val="hybridMultilevel"/>
    <w:tmpl w:val="1014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D3D09"/>
    <w:multiLevelType w:val="hybridMultilevel"/>
    <w:tmpl w:val="75023FC0"/>
    <w:lvl w:ilvl="0" w:tplc="69B6C2A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3D3E8E"/>
    <w:multiLevelType w:val="hybridMultilevel"/>
    <w:tmpl w:val="85DA5D10"/>
    <w:lvl w:ilvl="0" w:tplc="69B6C2A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174BC7"/>
    <w:multiLevelType w:val="hybridMultilevel"/>
    <w:tmpl w:val="BB98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072735"/>
    <w:multiLevelType w:val="hybridMultilevel"/>
    <w:tmpl w:val="BBA2B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FB48B3"/>
    <w:multiLevelType w:val="hybridMultilevel"/>
    <w:tmpl w:val="6AE68462"/>
    <w:lvl w:ilvl="0" w:tplc="69B6C2A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A310DB"/>
    <w:multiLevelType w:val="hybridMultilevel"/>
    <w:tmpl w:val="96A82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AF1908"/>
    <w:multiLevelType w:val="hybridMultilevel"/>
    <w:tmpl w:val="A0DA6176"/>
    <w:lvl w:ilvl="0" w:tplc="70084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A82803"/>
    <w:multiLevelType w:val="hybridMultilevel"/>
    <w:tmpl w:val="827C7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50820"/>
    <w:multiLevelType w:val="hybridMultilevel"/>
    <w:tmpl w:val="C60415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BD80700"/>
    <w:multiLevelType w:val="hybridMultilevel"/>
    <w:tmpl w:val="98962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A13999"/>
    <w:multiLevelType w:val="hybridMultilevel"/>
    <w:tmpl w:val="B994D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F40082"/>
    <w:multiLevelType w:val="hybridMultilevel"/>
    <w:tmpl w:val="64B02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CC5"/>
    <w:multiLevelType w:val="hybridMultilevel"/>
    <w:tmpl w:val="80468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B2928D1"/>
    <w:multiLevelType w:val="hybridMultilevel"/>
    <w:tmpl w:val="0852A5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8"/>
  </w:num>
  <w:num w:numId="4">
    <w:abstractNumId w:val="5"/>
  </w:num>
  <w:num w:numId="5">
    <w:abstractNumId w:val="0"/>
  </w:num>
  <w:num w:numId="6">
    <w:abstractNumId w:val="7"/>
  </w:num>
  <w:num w:numId="7">
    <w:abstractNumId w:val="9"/>
  </w:num>
  <w:num w:numId="8">
    <w:abstractNumId w:val="19"/>
  </w:num>
  <w:num w:numId="9">
    <w:abstractNumId w:val="16"/>
  </w:num>
  <w:num w:numId="10">
    <w:abstractNumId w:val="15"/>
  </w:num>
  <w:num w:numId="11">
    <w:abstractNumId w:val="12"/>
  </w:num>
  <w:num w:numId="12">
    <w:abstractNumId w:val="22"/>
  </w:num>
  <w:num w:numId="13">
    <w:abstractNumId w:val="11"/>
  </w:num>
  <w:num w:numId="14">
    <w:abstractNumId w:val="25"/>
  </w:num>
  <w:num w:numId="15">
    <w:abstractNumId w:val="13"/>
  </w:num>
  <w:num w:numId="16">
    <w:abstractNumId w:val="21"/>
  </w:num>
  <w:num w:numId="17">
    <w:abstractNumId w:val="14"/>
  </w:num>
  <w:num w:numId="18">
    <w:abstractNumId w:val="1"/>
  </w:num>
  <w:num w:numId="19">
    <w:abstractNumId w:val="2"/>
  </w:num>
  <w:num w:numId="20">
    <w:abstractNumId w:val="17"/>
  </w:num>
  <w:num w:numId="21">
    <w:abstractNumId w:val="20"/>
  </w:num>
  <w:num w:numId="22">
    <w:abstractNumId w:val="24"/>
  </w:num>
  <w:num w:numId="23">
    <w:abstractNumId w:val="8"/>
  </w:num>
  <w:num w:numId="24">
    <w:abstractNumId w:val="23"/>
  </w:num>
  <w:num w:numId="25">
    <w:abstractNumId w:val="1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C4"/>
    <w:rsid w:val="00001223"/>
    <w:rsid w:val="000026C5"/>
    <w:rsid w:val="00023540"/>
    <w:rsid w:val="00035934"/>
    <w:rsid w:val="00055C24"/>
    <w:rsid w:val="00092109"/>
    <w:rsid w:val="00093C2E"/>
    <w:rsid w:val="000E16E4"/>
    <w:rsid w:val="000E7137"/>
    <w:rsid w:val="000F32C4"/>
    <w:rsid w:val="00102F06"/>
    <w:rsid w:val="0011637E"/>
    <w:rsid w:val="0014119C"/>
    <w:rsid w:val="001467A9"/>
    <w:rsid w:val="001635C5"/>
    <w:rsid w:val="001661FE"/>
    <w:rsid w:val="00167E1C"/>
    <w:rsid w:val="00177127"/>
    <w:rsid w:val="001818C5"/>
    <w:rsid w:val="001A304C"/>
    <w:rsid w:val="001C202E"/>
    <w:rsid w:val="001E7D6E"/>
    <w:rsid w:val="00213962"/>
    <w:rsid w:val="00227AD3"/>
    <w:rsid w:val="0023232F"/>
    <w:rsid w:val="00240AE7"/>
    <w:rsid w:val="00271327"/>
    <w:rsid w:val="00280E7D"/>
    <w:rsid w:val="00283C16"/>
    <w:rsid w:val="002933AB"/>
    <w:rsid w:val="002A1365"/>
    <w:rsid w:val="002F120D"/>
    <w:rsid w:val="00302D8D"/>
    <w:rsid w:val="00311435"/>
    <w:rsid w:val="00311FDD"/>
    <w:rsid w:val="00322AEC"/>
    <w:rsid w:val="00351D73"/>
    <w:rsid w:val="00352026"/>
    <w:rsid w:val="00355352"/>
    <w:rsid w:val="003759BC"/>
    <w:rsid w:val="00385937"/>
    <w:rsid w:val="003B59C4"/>
    <w:rsid w:val="003D25C9"/>
    <w:rsid w:val="003D41C7"/>
    <w:rsid w:val="003E4CC5"/>
    <w:rsid w:val="003F178E"/>
    <w:rsid w:val="00401E84"/>
    <w:rsid w:val="00414CE4"/>
    <w:rsid w:val="0042728E"/>
    <w:rsid w:val="00427A3D"/>
    <w:rsid w:val="00431752"/>
    <w:rsid w:val="00437E99"/>
    <w:rsid w:val="00453595"/>
    <w:rsid w:val="00467368"/>
    <w:rsid w:val="00483A2F"/>
    <w:rsid w:val="00486A15"/>
    <w:rsid w:val="004D1FBD"/>
    <w:rsid w:val="004E68DD"/>
    <w:rsid w:val="004F34F6"/>
    <w:rsid w:val="00501B4D"/>
    <w:rsid w:val="0051418E"/>
    <w:rsid w:val="00522E27"/>
    <w:rsid w:val="005508F6"/>
    <w:rsid w:val="00566021"/>
    <w:rsid w:val="00574B32"/>
    <w:rsid w:val="005A42AF"/>
    <w:rsid w:val="005F0E8A"/>
    <w:rsid w:val="005F1799"/>
    <w:rsid w:val="00615E80"/>
    <w:rsid w:val="006623AA"/>
    <w:rsid w:val="00695F81"/>
    <w:rsid w:val="006A4E25"/>
    <w:rsid w:val="006A5037"/>
    <w:rsid w:val="006A7762"/>
    <w:rsid w:val="006D23A2"/>
    <w:rsid w:val="006E1348"/>
    <w:rsid w:val="006E1C30"/>
    <w:rsid w:val="006E388A"/>
    <w:rsid w:val="007079B7"/>
    <w:rsid w:val="00720637"/>
    <w:rsid w:val="007234E3"/>
    <w:rsid w:val="00727C4E"/>
    <w:rsid w:val="007471C1"/>
    <w:rsid w:val="0075558D"/>
    <w:rsid w:val="007834C5"/>
    <w:rsid w:val="00787A52"/>
    <w:rsid w:val="00797304"/>
    <w:rsid w:val="007B6AC8"/>
    <w:rsid w:val="007B7165"/>
    <w:rsid w:val="007D128D"/>
    <w:rsid w:val="007F0577"/>
    <w:rsid w:val="0080005C"/>
    <w:rsid w:val="00813B77"/>
    <w:rsid w:val="00856FCB"/>
    <w:rsid w:val="00877742"/>
    <w:rsid w:val="008B42C2"/>
    <w:rsid w:val="008B7312"/>
    <w:rsid w:val="008C1133"/>
    <w:rsid w:val="008D57B8"/>
    <w:rsid w:val="008F23E0"/>
    <w:rsid w:val="00913DA9"/>
    <w:rsid w:val="0092545A"/>
    <w:rsid w:val="009340BF"/>
    <w:rsid w:val="0095178C"/>
    <w:rsid w:val="00952241"/>
    <w:rsid w:val="00983482"/>
    <w:rsid w:val="009A0AA6"/>
    <w:rsid w:val="009B7A18"/>
    <w:rsid w:val="009C5809"/>
    <w:rsid w:val="009E088E"/>
    <w:rsid w:val="009F7394"/>
    <w:rsid w:val="00A07817"/>
    <w:rsid w:val="00A21574"/>
    <w:rsid w:val="00A21F22"/>
    <w:rsid w:val="00A24DEA"/>
    <w:rsid w:val="00A34041"/>
    <w:rsid w:val="00A365EE"/>
    <w:rsid w:val="00A454D2"/>
    <w:rsid w:val="00A52413"/>
    <w:rsid w:val="00A604C0"/>
    <w:rsid w:val="00A80E9D"/>
    <w:rsid w:val="00AC6AA2"/>
    <w:rsid w:val="00AC7458"/>
    <w:rsid w:val="00AD4D43"/>
    <w:rsid w:val="00B0079A"/>
    <w:rsid w:val="00B0191E"/>
    <w:rsid w:val="00B03E64"/>
    <w:rsid w:val="00B05158"/>
    <w:rsid w:val="00B1162D"/>
    <w:rsid w:val="00B21599"/>
    <w:rsid w:val="00B630C1"/>
    <w:rsid w:val="00B80833"/>
    <w:rsid w:val="00BA06A4"/>
    <w:rsid w:val="00BA2E1B"/>
    <w:rsid w:val="00BA73C8"/>
    <w:rsid w:val="00BB4192"/>
    <w:rsid w:val="00BC3405"/>
    <w:rsid w:val="00BF5338"/>
    <w:rsid w:val="00C266B2"/>
    <w:rsid w:val="00C2724B"/>
    <w:rsid w:val="00C33716"/>
    <w:rsid w:val="00C4261B"/>
    <w:rsid w:val="00C52361"/>
    <w:rsid w:val="00C60445"/>
    <w:rsid w:val="00C6484F"/>
    <w:rsid w:val="00C64EF0"/>
    <w:rsid w:val="00CA05E8"/>
    <w:rsid w:val="00CB1773"/>
    <w:rsid w:val="00CC0A52"/>
    <w:rsid w:val="00CC5AB5"/>
    <w:rsid w:val="00CD2C2E"/>
    <w:rsid w:val="00CE2411"/>
    <w:rsid w:val="00D265D0"/>
    <w:rsid w:val="00D441AE"/>
    <w:rsid w:val="00D61827"/>
    <w:rsid w:val="00D94BF1"/>
    <w:rsid w:val="00DB7CCB"/>
    <w:rsid w:val="00DC0A96"/>
    <w:rsid w:val="00DD2F69"/>
    <w:rsid w:val="00DE03E9"/>
    <w:rsid w:val="00DE459C"/>
    <w:rsid w:val="00DF2411"/>
    <w:rsid w:val="00DF3D51"/>
    <w:rsid w:val="00DF51AD"/>
    <w:rsid w:val="00E17DEB"/>
    <w:rsid w:val="00E3519A"/>
    <w:rsid w:val="00E6617B"/>
    <w:rsid w:val="00E72B9C"/>
    <w:rsid w:val="00E73ADA"/>
    <w:rsid w:val="00E90A0A"/>
    <w:rsid w:val="00ED1B7E"/>
    <w:rsid w:val="00ED2A1D"/>
    <w:rsid w:val="00ED684C"/>
    <w:rsid w:val="00F143A2"/>
    <w:rsid w:val="00F24962"/>
    <w:rsid w:val="00F30745"/>
    <w:rsid w:val="00F3455A"/>
    <w:rsid w:val="00F5196E"/>
    <w:rsid w:val="00F57661"/>
    <w:rsid w:val="00F7214E"/>
    <w:rsid w:val="00F91999"/>
    <w:rsid w:val="00FA13CC"/>
    <w:rsid w:val="00FB5795"/>
    <w:rsid w:val="00FB72A3"/>
    <w:rsid w:val="00FC1834"/>
    <w:rsid w:val="00FD34C5"/>
    <w:rsid w:val="00FD3EEA"/>
    <w:rsid w:val="00FF3AE6"/>
    <w:rsid w:val="00FF6509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147A8"/>
  <w15:chartTrackingRefBased/>
  <w15:docId w15:val="{D631ABDF-9014-4661-9C6E-0F462DD3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134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E134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60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445"/>
  </w:style>
  <w:style w:type="paragraph" w:styleId="Footer">
    <w:name w:val="footer"/>
    <w:basedOn w:val="Normal"/>
    <w:link w:val="FooterChar"/>
    <w:uiPriority w:val="99"/>
    <w:unhideWhenUsed/>
    <w:rsid w:val="00C60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445"/>
  </w:style>
  <w:style w:type="character" w:customStyle="1" w:styleId="Heading1Char">
    <w:name w:val="Heading 1 Char"/>
    <w:basedOn w:val="DefaultParagraphFont"/>
    <w:link w:val="Heading1"/>
    <w:uiPriority w:val="9"/>
    <w:rsid w:val="00755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55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484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759B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59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59B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F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6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83C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0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channel/UCFH-Tn6ggt9yLWJ4V9NizZA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university.xamarin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docs.microsoft.com/en-us/xamarin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user/IAmTimCore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0_DBS_Project\Documentation\Proposal\10352605_Project_Propos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2018-05-17T00:00:00</PublishDate>
  <Abstract/>
  <CompanyAddress/>
  <CompanyPhone/>
  <CompanyFax/>
  <CompanyEmail>10352606@mydbsi.ie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0C0153-26A0-4FCE-99FB-05B060A0E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10352605_Project_Proposal.dotx</Template>
  <TotalTime>2687</TotalTime>
  <Pages>1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Currency Trading News Alert System</vt:lpstr>
    </vt:vector>
  </TitlesOfParts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Currency Trading News Alert System</dc:title>
  <dc:subject/>
  <dc:creator>Gordon Leary (10352606)</dc:creator>
  <cp:keywords/>
  <dc:description>Word Count:</dc:description>
  <cp:lastModifiedBy>Gordon Leary</cp:lastModifiedBy>
  <cp:revision>167</cp:revision>
  <cp:lastPrinted>2018-05-18T08:42:00Z</cp:lastPrinted>
  <dcterms:created xsi:type="dcterms:W3CDTF">2018-05-15T16:26:00Z</dcterms:created>
  <dcterms:modified xsi:type="dcterms:W3CDTF">2018-05-18T09:21:00Z</dcterms:modified>
  <cp:category>(Software Development)</cp:category>
</cp:coreProperties>
</file>